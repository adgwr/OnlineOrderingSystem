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  <w:bookmarkStart w:id="0" w:name="_Hlk4686285"/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971230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网上订餐系统</w:t>
      </w:r>
    </w:p>
    <w:p w:rsidR="00802AE2" w:rsidRPr="00583459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211691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数据库</w:t>
      </w:r>
      <w:r w:rsidR="00F33BB6">
        <w:rPr>
          <w:rFonts w:ascii="微软雅黑" w:eastAsia="微软雅黑" w:hAnsi="微软雅黑" w:hint="eastAsia"/>
          <w:b/>
          <w:sz w:val="84"/>
          <w:szCs w:val="84"/>
        </w:rPr>
        <w:t>(顶层</w:t>
      </w:r>
      <w:r w:rsidR="00F33BB6">
        <w:rPr>
          <w:rFonts w:ascii="微软雅黑" w:eastAsia="微软雅黑" w:hAnsi="微软雅黑"/>
          <w:b/>
          <w:sz w:val="84"/>
          <w:szCs w:val="84"/>
        </w:rPr>
        <w:t>)</w:t>
      </w:r>
      <w:r>
        <w:rPr>
          <w:rFonts w:ascii="微软雅黑" w:eastAsia="微软雅黑" w:hAnsi="微软雅黑" w:hint="eastAsia"/>
          <w:b/>
          <w:sz w:val="84"/>
          <w:szCs w:val="84"/>
        </w:rPr>
        <w:t>设计</w:t>
      </w:r>
      <w:r w:rsidR="0028262A">
        <w:rPr>
          <w:rFonts w:ascii="微软雅黑" w:eastAsia="微软雅黑" w:hAnsi="微软雅黑" w:hint="eastAsia"/>
          <w:b/>
          <w:sz w:val="84"/>
          <w:szCs w:val="84"/>
        </w:rPr>
        <w:t>说明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5391B29AE5E44979A0F6855355198C2C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BF62F1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93364">
        <w:rPr>
          <w:rFonts w:ascii="微软雅黑" w:eastAsia="微软雅黑" w:hAnsi="微软雅黑" w:hint="eastAsia"/>
          <w:sz w:val="28"/>
          <w:szCs w:val="28"/>
          <w:u w:val="single"/>
        </w:rPr>
        <w:t>任聪豪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D940DB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971230">
        <w:rPr>
          <w:rFonts w:ascii="微软雅黑" w:eastAsia="微软雅黑" w:hAnsi="微软雅黑" w:hint="eastAsia"/>
          <w:sz w:val="28"/>
          <w:szCs w:val="28"/>
          <w:u w:val="single"/>
        </w:rPr>
        <w:t xml:space="preserve">郭 </w:t>
      </w:r>
      <w:r w:rsidR="00971230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971230">
        <w:rPr>
          <w:rFonts w:ascii="微软雅黑" w:eastAsia="微软雅黑" w:hAnsi="微软雅黑" w:hint="eastAsia"/>
          <w:sz w:val="28"/>
          <w:szCs w:val="28"/>
          <w:u w:val="single"/>
        </w:rPr>
        <w:t>峰</w:t>
      </w:r>
      <w:r w:rsidR="00D940DB">
        <w:rPr>
          <w:rFonts w:ascii="微软雅黑" w:eastAsia="微软雅黑" w:hAnsi="微软雅黑" w:hint="eastAsia"/>
          <w:sz w:val="28"/>
          <w:szCs w:val="28"/>
          <w:u w:val="single"/>
        </w:rPr>
        <w:t>、马亦骁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971230">
        <w:rPr>
          <w:rFonts w:ascii="微软雅黑" w:eastAsia="微软雅黑" w:hAnsi="微软雅黑" w:hint="eastAsia"/>
          <w:sz w:val="28"/>
          <w:szCs w:val="28"/>
          <w:u w:val="single"/>
        </w:rPr>
        <w:t xml:space="preserve">张 </w:t>
      </w:r>
      <w:r w:rsidR="00971230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971230">
        <w:rPr>
          <w:rFonts w:ascii="微软雅黑" w:eastAsia="微软雅黑" w:hAnsi="微软雅黑" w:hint="eastAsia"/>
          <w:sz w:val="28"/>
          <w:szCs w:val="28"/>
          <w:u w:val="single"/>
        </w:rPr>
        <w:t>倩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D940DB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971230">
        <w:rPr>
          <w:rFonts w:ascii="微软雅黑" w:eastAsia="微软雅黑" w:hAnsi="微软雅黑" w:hint="eastAsia"/>
          <w:sz w:val="28"/>
          <w:szCs w:val="28"/>
          <w:u w:val="single"/>
        </w:rPr>
        <w:t>李煜寒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940DB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Default="006B0C68" w:rsidP="00A5176E">
      <w:pPr>
        <w:jc w:val="center"/>
        <w:rPr>
          <w:rFonts w:ascii="微软雅黑" w:eastAsia="微软雅黑" w:hAnsi="微软雅黑"/>
        </w:rPr>
      </w:pPr>
    </w:p>
    <w:p w:rsidR="00BE663D" w:rsidRPr="00583459" w:rsidRDefault="00BE663D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4B1710">
        <w:rPr>
          <w:rFonts w:ascii="微软雅黑" w:eastAsia="微软雅黑" w:hAnsi="微软雅黑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0867AF">
        <w:rPr>
          <w:rFonts w:ascii="微软雅黑" w:eastAsia="微软雅黑" w:hAnsi="微软雅黑" w:hint="eastAsia"/>
          <w:b/>
          <w:sz w:val="28"/>
          <w:szCs w:val="28"/>
        </w:rPr>
        <w:t>7</w:t>
      </w:r>
      <w:bookmarkStart w:id="1" w:name="_GoBack"/>
      <w:bookmarkEnd w:id="1"/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bookmarkStart w:id="2" w:name="_Hlk4686648"/>
      <w:bookmarkEnd w:id="0"/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0A3F2F" w:rsidRDefault="00573D81">
      <w:pPr>
        <w:pStyle w:val="TOC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12980960" w:history="1">
        <w:r w:rsidR="000A3F2F" w:rsidRPr="00AF4BF1">
          <w:rPr>
            <w:rStyle w:val="a9"/>
            <w:rFonts w:ascii="微软雅黑" w:eastAsia="微软雅黑" w:hAnsi="微软雅黑"/>
            <w:noProof/>
          </w:rPr>
          <w:t>1引言</w:t>
        </w:r>
        <w:r w:rsidR="000A3F2F">
          <w:rPr>
            <w:noProof/>
            <w:webHidden/>
          </w:rPr>
          <w:tab/>
        </w:r>
        <w:r w:rsidR="000A3F2F">
          <w:rPr>
            <w:noProof/>
            <w:webHidden/>
          </w:rPr>
          <w:fldChar w:fldCharType="begin"/>
        </w:r>
        <w:r w:rsidR="000A3F2F">
          <w:rPr>
            <w:noProof/>
            <w:webHidden/>
          </w:rPr>
          <w:instrText xml:space="preserve"> PAGEREF _Toc12980960 \h </w:instrText>
        </w:r>
        <w:r w:rsidR="000A3F2F">
          <w:rPr>
            <w:noProof/>
            <w:webHidden/>
          </w:rPr>
        </w:r>
        <w:r w:rsidR="000A3F2F">
          <w:rPr>
            <w:noProof/>
            <w:webHidden/>
          </w:rPr>
          <w:fldChar w:fldCharType="separate"/>
        </w:r>
        <w:r w:rsidR="000A3F2F">
          <w:rPr>
            <w:noProof/>
            <w:webHidden/>
          </w:rPr>
          <w:t>3</w:t>
        </w:r>
        <w:r w:rsidR="000A3F2F">
          <w:rPr>
            <w:noProof/>
            <w:webHidden/>
          </w:rPr>
          <w:fldChar w:fldCharType="end"/>
        </w:r>
      </w:hyperlink>
    </w:p>
    <w:p w:rsidR="000A3F2F" w:rsidRDefault="000A3F2F">
      <w:pPr>
        <w:pStyle w:val="TOC2"/>
        <w:tabs>
          <w:tab w:val="right" w:leader="dot" w:pos="8296"/>
        </w:tabs>
        <w:rPr>
          <w:noProof/>
        </w:rPr>
      </w:pPr>
      <w:hyperlink w:anchor="_Toc12980961" w:history="1">
        <w:r w:rsidRPr="00AF4BF1">
          <w:rPr>
            <w:rStyle w:val="a9"/>
            <w:rFonts w:ascii="微软雅黑" w:eastAsia="微软雅黑" w:hAnsi="微软雅黑"/>
            <w:noProof/>
          </w:rPr>
          <w:t>1.1文档标识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3F2F" w:rsidRDefault="000A3F2F">
      <w:pPr>
        <w:pStyle w:val="TOC2"/>
        <w:tabs>
          <w:tab w:val="right" w:leader="dot" w:pos="8296"/>
        </w:tabs>
        <w:rPr>
          <w:noProof/>
        </w:rPr>
      </w:pPr>
      <w:hyperlink w:anchor="_Toc12980962" w:history="1">
        <w:r w:rsidRPr="00AF4BF1">
          <w:rPr>
            <w:rStyle w:val="a9"/>
            <w:rFonts w:ascii="微软雅黑" w:eastAsia="微软雅黑" w:hAnsi="微软雅黑"/>
            <w:noProof/>
          </w:rPr>
          <w:t>1.2数据库概述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3F2F" w:rsidRDefault="000A3F2F">
      <w:pPr>
        <w:pStyle w:val="TOC2"/>
        <w:tabs>
          <w:tab w:val="right" w:leader="dot" w:pos="8296"/>
        </w:tabs>
        <w:rPr>
          <w:noProof/>
        </w:rPr>
      </w:pPr>
      <w:hyperlink w:anchor="_Toc12980963" w:history="1">
        <w:r w:rsidRPr="00AF4BF1">
          <w:rPr>
            <w:rStyle w:val="a9"/>
            <w:rFonts w:ascii="微软雅黑" w:eastAsia="微软雅黑" w:hAnsi="微软雅黑"/>
            <w:noProof/>
          </w:rPr>
          <w:t>1.3文档概述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3F2F" w:rsidRDefault="000A3F2F">
      <w:pPr>
        <w:pStyle w:val="TOC1"/>
        <w:rPr>
          <w:noProof/>
        </w:rPr>
      </w:pPr>
      <w:hyperlink w:anchor="_Toc12980964" w:history="1">
        <w:r w:rsidRPr="00AF4BF1">
          <w:rPr>
            <w:rStyle w:val="a9"/>
            <w:rFonts w:ascii="微软雅黑" w:eastAsia="微软雅黑" w:hAnsi="微软雅黑"/>
            <w:noProof/>
          </w:rPr>
          <w:t>2引用文件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3F2F" w:rsidRDefault="000A3F2F">
      <w:pPr>
        <w:pStyle w:val="TOC1"/>
        <w:rPr>
          <w:noProof/>
        </w:rPr>
      </w:pPr>
      <w:hyperlink w:anchor="_Toc12980965" w:history="1">
        <w:r w:rsidRPr="00AF4BF1">
          <w:rPr>
            <w:rStyle w:val="a9"/>
            <w:rFonts w:ascii="微软雅黑" w:eastAsia="微软雅黑" w:hAnsi="微软雅黑"/>
            <w:noProof/>
          </w:rPr>
          <w:t>3数据库级设计决策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3F2F" w:rsidRDefault="000A3F2F">
      <w:pPr>
        <w:pStyle w:val="TOC2"/>
        <w:tabs>
          <w:tab w:val="right" w:leader="dot" w:pos="8296"/>
        </w:tabs>
        <w:rPr>
          <w:noProof/>
        </w:rPr>
      </w:pPr>
      <w:hyperlink w:anchor="_Toc12980966" w:history="1">
        <w:r w:rsidRPr="00AF4BF1">
          <w:rPr>
            <w:rStyle w:val="a9"/>
            <w:rFonts w:ascii="微软雅黑" w:eastAsia="微软雅黑" w:hAnsi="微软雅黑"/>
            <w:noProof/>
          </w:rPr>
          <w:t>3.1数据库管理系统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3F2F" w:rsidRDefault="000A3F2F">
      <w:pPr>
        <w:pStyle w:val="TOC2"/>
        <w:tabs>
          <w:tab w:val="right" w:leader="dot" w:pos="8296"/>
        </w:tabs>
        <w:rPr>
          <w:noProof/>
        </w:rPr>
      </w:pPr>
      <w:hyperlink w:anchor="_Toc12980967" w:history="1">
        <w:r w:rsidRPr="00AF4BF1">
          <w:rPr>
            <w:rStyle w:val="a9"/>
            <w:rFonts w:ascii="微软雅黑" w:eastAsia="微软雅黑" w:hAnsi="微软雅黑"/>
            <w:noProof/>
          </w:rPr>
          <w:t>3.2数据库备份与恢复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3F2F" w:rsidRDefault="000A3F2F">
      <w:pPr>
        <w:pStyle w:val="TOC1"/>
        <w:rPr>
          <w:noProof/>
        </w:rPr>
      </w:pPr>
      <w:hyperlink w:anchor="_Toc12980968" w:history="1">
        <w:r w:rsidRPr="00AF4BF1">
          <w:rPr>
            <w:rStyle w:val="a9"/>
            <w:rFonts w:ascii="微软雅黑" w:eastAsia="微软雅黑" w:hAnsi="微软雅黑"/>
            <w:noProof/>
          </w:rPr>
          <w:t>4数据库详细设计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3F2F" w:rsidRDefault="000A3F2F">
      <w:pPr>
        <w:pStyle w:val="TOC2"/>
        <w:tabs>
          <w:tab w:val="right" w:leader="dot" w:pos="8296"/>
        </w:tabs>
        <w:rPr>
          <w:noProof/>
        </w:rPr>
      </w:pPr>
      <w:hyperlink w:anchor="_Toc12980969" w:history="1">
        <w:r w:rsidRPr="00AF4BF1">
          <w:rPr>
            <w:rStyle w:val="a9"/>
            <w:rFonts w:ascii="微软雅黑" w:eastAsia="微软雅黑" w:hAnsi="微软雅黑"/>
            <w:noProof/>
          </w:rPr>
          <w:t>4.1数据库概念设计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3F2F" w:rsidRDefault="000A3F2F">
      <w:pPr>
        <w:pStyle w:val="TOC2"/>
        <w:tabs>
          <w:tab w:val="right" w:leader="dot" w:pos="8296"/>
        </w:tabs>
        <w:rPr>
          <w:noProof/>
        </w:rPr>
      </w:pPr>
      <w:hyperlink w:anchor="_Toc12980970" w:history="1">
        <w:r w:rsidRPr="00AF4BF1">
          <w:rPr>
            <w:rStyle w:val="a9"/>
            <w:rFonts w:ascii="微软雅黑" w:eastAsia="微软雅黑" w:hAnsi="微软雅黑"/>
            <w:noProof/>
          </w:rPr>
          <w:t>4.2数据库逻辑设计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3F2F" w:rsidRDefault="000A3F2F">
      <w:pPr>
        <w:pStyle w:val="TOC3"/>
        <w:tabs>
          <w:tab w:val="right" w:leader="dot" w:pos="8296"/>
        </w:tabs>
        <w:rPr>
          <w:noProof/>
        </w:rPr>
      </w:pPr>
      <w:hyperlink w:anchor="_Toc12980971" w:history="1">
        <w:r w:rsidRPr="00AF4BF1">
          <w:rPr>
            <w:rStyle w:val="a9"/>
            <w:rFonts w:ascii="微软雅黑" w:eastAsia="微软雅黑" w:hAnsi="微软雅黑"/>
            <w:noProof/>
          </w:rPr>
          <w:t>4.2.1 数据库表的说明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3F2F" w:rsidRDefault="000A3F2F">
      <w:pPr>
        <w:pStyle w:val="TOC3"/>
        <w:tabs>
          <w:tab w:val="right" w:leader="dot" w:pos="8296"/>
        </w:tabs>
        <w:rPr>
          <w:noProof/>
        </w:rPr>
      </w:pPr>
      <w:hyperlink w:anchor="_Toc12980972" w:history="1">
        <w:r w:rsidRPr="00AF4BF1">
          <w:rPr>
            <w:rStyle w:val="a9"/>
            <w:rFonts w:ascii="微软雅黑" w:eastAsia="微软雅黑" w:hAnsi="微软雅黑"/>
            <w:noProof/>
          </w:rPr>
          <w:t>4.2.2 数据库表关系说明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3F2F" w:rsidRDefault="000A3F2F">
      <w:pPr>
        <w:pStyle w:val="TOC3"/>
        <w:tabs>
          <w:tab w:val="right" w:leader="dot" w:pos="8296"/>
        </w:tabs>
        <w:rPr>
          <w:noProof/>
        </w:rPr>
      </w:pPr>
      <w:hyperlink w:anchor="_Toc12980973" w:history="1">
        <w:r w:rsidRPr="00AF4BF1">
          <w:rPr>
            <w:rStyle w:val="a9"/>
            <w:rFonts w:ascii="微软雅黑" w:eastAsia="微软雅黑" w:hAnsi="微软雅黑"/>
            <w:noProof/>
          </w:rPr>
          <w:t>4.2.3 数据库表的属性说明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A3F2F" w:rsidRDefault="000A3F2F">
      <w:pPr>
        <w:pStyle w:val="TOC2"/>
        <w:tabs>
          <w:tab w:val="right" w:leader="dot" w:pos="8296"/>
        </w:tabs>
        <w:rPr>
          <w:noProof/>
        </w:rPr>
      </w:pPr>
      <w:hyperlink w:anchor="_Toc12980974" w:history="1">
        <w:r w:rsidRPr="00AF4BF1">
          <w:rPr>
            <w:rStyle w:val="a9"/>
            <w:rFonts w:ascii="微软雅黑" w:eastAsia="微软雅黑" w:hAnsi="微软雅黑"/>
            <w:noProof/>
          </w:rPr>
          <w:t>4.3数据库物理设计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3F2F" w:rsidRDefault="000A3F2F">
      <w:pPr>
        <w:pStyle w:val="TOC3"/>
        <w:tabs>
          <w:tab w:val="right" w:leader="dot" w:pos="8296"/>
        </w:tabs>
        <w:rPr>
          <w:noProof/>
        </w:rPr>
      </w:pPr>
      <w:hyperlink w:anchor="_Toc12980975" w:history="1">
        <w:r w:rsidRPr="00AF4BF1">
          <w:rPr>
            <w:rStyle w:val="a9"/>
            <w:rFonts w:ascii="微软雅黑" w:eastAsia="微软雅黑" w:hAnsi="微软雅黑"/>
            <w:noProof/>
          </w:rPr>
          <w:t>4.3.1 建表SQL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3F2F" w:rsidRDefault="000A3F2F">
      <w:pPr>
        <w:pStyle w:val="TOC1"/>
        <w:rPr>
          <w:noProof/>
        </w:rPr>
      </w:pPr>
      <w:hyperlink w:anchor="_Toc12980976" w:history="1">
        <w:r w:rsidRPr="00AF4BF1">
          <w:rPr>
            <w:rStyle w:val="a9"/>
            <w:rFonts w:ascii="微软雅黑" w:eastAsia="微软雅黑" w:hAnsi="微软雅黑"/>
            <w:noProof/>
          </w:rPr>
          <w:t>5需求的可追踪性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3F2F" w:rsidRDefault="000A3F2F">
      <w:pPr>
        <w:pStyle w:val="TOC1"/>
        <w:rPr>
          <w:noProof/>
        </w:rPr>
      </w:pPr>
      <w:hyperlink w:anchor="_Toc12980977" w:history="1">
        <w:r w:rsidRPr="00AF4BF1">
          <w:rPr>
            <w:rStyle w:val="a9"/>
            <w:rFonts w:ascii="微软雅黑" w:eastAsia="微软雅黑" w:hAnsi="微软雅黑"/>
            <w:noProof/>
          </w:rPr>
          <w:t>6注释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1729" w:rsidRPr="00583459" w:rsidRDefault="00573D81" w:rsidP="00D338FA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bookmarkEnd w:id="2"/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3" w:name="_Toc12980960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3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4" w:name="_Toc12980961"/>
      <w:r w:rsidRPr="00583459">
        <w:rPr>
          <w:rFonts w:ascii="微软雅黑" w:eastAsia="微软雅黑" w:hAnsi="微软雅黑" w:hint="eastAsia"/>
        </w:rPr>
        <w:t>1.1文档标识</w:t>
      </w:r>
      <w:bookmarkEnd w:id="4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r w:rsidR="00A67736">
        <w:rPr>
          <w:rFonts w:ascii="微软雅黑" w:eastAsia="微软雅黑" w:hAnsi="微软雅黑" w:hint="eastAsia"/>
        </w:rPr>
        <w:t>数据库（顶层）设计说明</w:t>
      </w:r>
      <w:r w:rsidR="00923B3E">
        <w:rPr>
          <w:rFonts w:ascii="微软雅黑" w:eastAsia="微软雅黑" w:hAnsi="微软雅黑" w:hint="eastAsia"/>
        </w:rPr>
        <w:t>》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A67736">
        <w:rPr>
          <w:rFonts w:ascii="微软雅黑" w:eastAsia="微软雅黑" w:hAnsi="微软雅黑"/>
        </w:rPr>
        <w:t>Database Design Description</w:t>
      </w:r>
      <w:r w:rsidR="00BF62F1">
        <w:rPr>
          <w:rFonts w:ascii="微软雅黑" w:eastAsia="微软雅黑" w:hAnsi="微软雅黑" w:hint="eastAsia"/>
        </w:rPr>
        <w:t>（</w:t>
      </w:r>
      <w:r w:rsidR="00A67736">
        <w:rPr>
          <w:rFonts w:ascii="微软雅黑" w:eastAsia="微软雅黑" w:hAnsi="微软雅黑"/>
        </w:rPr>
        <w:t>DBDD</w:t>
      </w:r>
      <w:r w:rsidR="00BF62F1">
        <w:rPr>
          <w:rFonts w:ascii="微软雅黑" w:eastAsia="微软雅黑" w:hAnsi="微软雅黑" w:hint="eastAsia"/>
        </w:rPr>
        <w:t>）</w:t>
      </w:r>
      <w:r w:rsidR="001E2BF2">
        <w:rPr>
          <w:rFonts w:ascii="微软雅黑" w:eastAsia="微软雅黑" w:hAnsi="微软雅黑" w:hint="eastAsia"/>
        </w:rPr>
        <w:t>”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F62F1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515B8D">
        <w:rPr>
          <w:rFonts w:ascii="微软雅黑" w:eastAsia="微软雅黑" w:hAnsi="微软雅黑"/>
        </w:rPr>
        <w:t>O</w:t>
      </w:r>
      <w:r w:rsidR="00515B8D">
        <w:rPr>
          <w:rFonts w:ascii="微软雅黑" w:eastAsia="微软雅黑" w:hAnsi="微软雅黑" w:hint="eastAsia"/>
        </w:rPr>
        <w:t>R</w:t>
      </w:r>
      <w:r w:rsidR="006A3133">
        <w:rPr>
          <w:rFonts w:ascii="微软雅黑" w:eastAsia="微软雅黑" w:hAnsi="微软雅黑" w:hint="eastAsia"/>
        </w:rPr>
        <w:t>-</w:t>
      </w:r>
      <w:r w:rsidR="00A67736">
        <w:rPr>
          <w:rFonts w:ascii="微软雅黑" w:eastAsia="微软雅黑" w:hAnsi="微软雅黑"/>
        </w:rPr>
        <w:t>DBDD</w:t>
      </w:r>
      <w:r w:rsidR="00BF62F1">
        <w:rPr>
          <w:rFonts w:ascii="微软雅黑" w:eastAsia="微软雅黑" w:hAnsi="微软雅黑" w:hint="eastAsia"/>
        </w:rPr>
        <w:t>-1.0</w:t>
      </w:r>
      <w:r w:rsidR="00CF17B1">
        <w:rPr>
          <w:rFonts w:ascii="微软雅黑" w:eastAsia="微软雅黑" w:hAnsi="微软雅黑"/>
        </w:rPr>
        <w:t>(E)</w:t>
      </w:r>
      <w:r w:rsidR="006A3133">
        <w:rPr>
          <w:rFonts w:ascii="微软雅黑" w:eastAsia="微软雅黑" w:hAnsi="微软雅黑"/>
        </w:rPr>
        <w:t>”</w:t>
      </w:r>
    </w:p>
    <w:p w:rsidR="00C607AE" w:rsidRDefault="00573D81" w:rsidP="00515B8D">
      <w:pPr>
        <w:pStyle w:val="2"/>
        <w:rPr>
          <w:rFonts w:ascii="微软雅黑" w:eastAsia="微软雅黑" w:hAnsi="微软雅黑"/>
        </w:rPr>
      </w:pPr>
      <w:bookmarkStart w:id="5" w:name="_Toc12980962"/>
      <w:r w:rsidRPr="00583459">
        <w:rPr>
          <w:rFonts w:ascii="微软雅黑" w:eastAsia="微软雅黑" w:hAnsi="微软雅黑" w:hint="eastAsia"/>
        </w:rPr>
        <w:t>1.2</w:t>
      </w:r>
      <w:r w:rsidR="00D6178E">
        <w:rPr>
          <w:rFonts w:ascii="微软雅黑" w:eastAsia="微软雅黑" w:hAnsi="微软雅黑" w:hint="eastAsia"/>
        </w:rPr>
        <w:t>数据库</w:t>
      </w:r>
      <w:r w:rsidRPr="00583459">
        <w:rPr>
          <w:rFonts w:ascii="微软雅黑" w:eastAsia="微软雅黑" w:hAnsi="微软雅黑" w:hint="eastAsia"/>
        </w:rPr>
        <w:t>概述</w:t>
      </w:r>
      <w:bookmarkEnd w:id="5"/>
    </w:p>
    <w:p w:rsidR="00515B8D" w:rsidRDefault="00CF17B1" w:rsidP="00515B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随着互联网的发展以及人们生活节奏的加快，服务业相关产业逐渐进行信息化、便捷化，而餐饮作为服务业的重要部分，开发网上订餐系统有着广阔的前景。该网上订餐系统为客户提供了基于W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的菜品浏览、下单、支付、配送一条龙服务</w:t>
      </w:r>
      <w:r w:rsidR="00A912A2">
        <w:rPr>
          <w:rFonts w:ascii="微软雅黑" w:eastAsia="微软雅黑" w:hAnsi="微软雅黑" w:hint="eastAsia"/>
        </w:rPr>
        <w:t>。该系统能够为客户以及餐饮商家提供便利、使商家能够更加快速与准确的分析客户喜好，提升利润。</w:t>
      </w:r>
    </w:p>
    <w:p w:rsidR="00D6178E" w:rsidRDefault="00D6178E" w:rsidP="00515B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本系统采用M</w:t>
      </w:r>
      <w:r>
        <w:rPr>
          <w:rFonts w:ascii="微软雅黑" w:eastAsia="微软雅黑" w:hAnsi="微软雅黑"/>
        </w:rPr>
        <w:t>ySQL</w:t>
      </w:r>
      <w:r>
        <w:rPr>
          <w:rFonts w:ascii="微软雅黑" w:eastAsia="微软雅黑" w:hAnsi="微软雅黑" w:hint="eastAsia"/>
        </w:rPr>
        <w:t>数据库，通过</w:t>
      </w:r>
      <w:r>
        <w:rPr>
          <w:rFonts w:ascii="微软雅黑" w:eastAsia="微软雅黑" w:hAnsi="微软雅黑"/>
        </w:rPr>
        <w:t>Java JDBC</w:t>
      </w:r>
      <w:r>
        <w:rPr>
          <w:rFonts w:ascii="微软雅黑" w:eastAsia="微软雅黑" w:hAnsi="微软雅黑" w:hint="eastAsia"/>
        </w:rPr>
        <w:t>连接M</w:t>
      </w:r>
      <w:r>
        <w:rPr>
          <w:rFonts w:ascii="微软雅黑" w:eastAsia="微软雅黑" w:hAnsi="微软雅黑"/>
        </w:rPr>
        <w:t>ySQL</w:t>
      </w:r>
      <w:r>
        <w:rPr>
          <w:rFonts w:ascii="微软雅黑" w:eastAsia="微软雅黑" w:hAnsi="微软雅黑" w:hint="eastAsia"/>
        </w:rPr>
        <w:t>数据库进行数据持久化。</w:t>
      </w:r>
      <w:r w:rsidR="00D940DB">
        <w:rPr>
          <w:rFonts w:ascii="微软雅黑" w:eastAsia="微软雅黑" w:hAnsi="微软雅黑" w:hint="eastAsia"/>
        </w:rPr>
        <w:t>本系统的数据库需要支持网上订餐系统中用户信息、订单信息、菜品信息的持久化。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110"/>
        <w:gridCol w:w="4894"/>
      </w:tblGrid>
      <w:tr w:rsidR="00982894" w:rsidTr="00982894">
        <w:trPr>
          <w:jc w:val="center"/>
        </w:trPr>
        <w:tc>
          <w:tcPr>
            <w:tcW w:w="3110" w:type="dxa"/>
          </w:tcPr>
          <w:p w:rsidR="00982894" w:rsidRDefault="00982894" w:rsidP="009828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数据库名称</w:t>
            </w:r>
          </w:p>
        </w:tc>
        <w:tc>
          <w:tcPr>
            <w:tcW w:w="4894" w:type="dxa"/>
          </w:tcPr>
          <w:p w:rsidR="00982894" w:rsidRDefault="00982894" w:rsidP="009828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estaurant</w:t>
            </w:r>
          </w:p>
        </w:tc>
      </w:tr>
      <w:tr w:rsidR="00982894" w:rsidTr="00982894">
        <w:trPr>
          <w:jc w:val="center"/>
        </w:trPr>
        <w:tc>
          <w:tcPr>
            <w:tcW w:w="3110" w:type="dxa"/>
          </w:tcPr>
          <w:p w:rsidR="00982894" w:rsidRDefault="00982894" w:rsidP="009828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数据库系统</w:t>
            </w:r>
          </w:p>
        </w:tc>
        <w:tc>
          <w:tcPr>
            <w:tcW w:w="4894" w:type="dxa"/>
          </w:tcPr>
          <w:p w:rsidR="00982894" w:rsidRDefault="00982894" w:rsidP="009828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ySQL 8.0</w:t>
            </w:r>
          </w:p>
        </w:tc>
      </w:tr>
      <w:tr w:rsidR="00982894" w:rsidTr="00982894">
        <w:trPr>
          <w:jc w:val="center"/>
        </w:trPr>
        <w:tc>
          <w:tcPr>
            <w:tcW w:w="3110" w:type="dxa"/>
          </w:tcPr>
          <w:p w:rsidR="00982894" w:rsidRDefault="00982894" w:rsidP="009828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数据库宿主环境</w:t>
            </w:r>
          </w:p>
        </w:tc>
        <w:tc>
          <w:tcPr>
            <w:tcW w:w="4894" w:type="dxa"/>
          </w:tcPr>
          <w:p w:rsidR="00982894" w:rsidRDefault="00982894" w:rsidP="009828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</w:t>
            </w:r>
            <w:r>
              <w:rPr>
                <w:rFonts w:ascii="微软雅黑" w:eastAsia="微软雅黑" w:hAnsi="微软雅黑"/>
              </w:rPr>
              <w:t>indows 10</w:t>
            </w:r>
          </w:p>
        </w:tc>
      </w:tr>
      <w:tr w:rsidR="00982894" w:rsidTr="00982894">
        <w:trPr>
          <w:jc w:val="center"/>
        </w:trPr>
        <w:tc>
          <w:tcPr>
            <w:tcW w:w="3110" w:type="dxa"/>
          </w:tcPr>
          <w:p w:rsidR="00982894" w:rsidRDefault="00982894" w:rsidP="009828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客户端连接工具</w:t>
            </w:r>
          </w:p>
        </w:tc>
        <w:tc>
          <w:tcPr>
            <w:tcW w:w="4894" w:type="dxa"/>
          </w:tcPr>
          <w:p w:rsidR="00982894" w:rsidRDefault="00982894" w:rsidP="009828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</w:t>
            </w:r>
            <w:r>
              <w:rPr>
                <w:rFonts w:ascii="微软雅黑" w:eastAsia="微软雅黑" w:hAnsi="微软雅黑"/>
              </w:rPr>
              <w:t>DBC</w:t>
            </w:r>
          </w:p>
        </w:tc>
      </w:tr>
      <w:tr w:rsidR="00982894" w:rsidTr="00982894">
        <w:trPr>
          <w:jc w:val="center"/>
        </w:trPr>
        <w:tc>
          <w:tcPr>
            <w:tcW w:w="3110" w:type="dxa"/>
          </w:tcPr>
          <w:p w:rsidR="00982894" w:rsidRDefault="00982894" w:rsidP="009828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需求方</w:t>
            </w:r>
          </w:p>
        </w:tc>
        <w:tc>
          <w:tcPr>
            <w:tcW w:w="4894" w:type="dxa"/>
          </w:tcPr>
          <w:p w:rsidR="00982894" w:rsidRDefault="00982894" w:rsidP="009828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网上订餐系统</w:t>
            </w:r>
          </w:p>
        </w:tc>
      </w:tr>
      <w:tr w:rsidR="00982894" w:rsidTr="00982894">
        <w:trPr>
          <w:trHeight w:val="326"/>
          <w:jc w:val="center"/>
        </w:trPr>
        <w:tc>
          <w:tcPr>
            <w:tcW w:w="3110" w:type="dxa"/>
          </w:tcPr>
          <w:p w:rsidR="00982894" w:rsidRDefault="00982894" w:rsidP="009828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开发方</w:t>
            </w:r>
          </w:p>
        </w:tc>
        <w:tc>
          <w:tcPr>
            <w:tcW w:w="4894" w:type="dxa"/>
          </w:tcPr>
          <w:p w:rsidR="00982894" w:rsidRDefault="00982894" w:rsidP="009828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西北工业大学</w:t>
            </w:r>
          </w:p>
        </w:tc>
      </w:tr>
    </w:tbl>
    <w:p w:rsidR="00982894" w:rsidRPr="00515B8D" w:rsidRDefault="00982894" w:rsidP="00515B8D">
      <w:pPr>
        <w:ind w:firstLineChars="200" w:firstLine="420"/>
        <w:rPr>
          <w:rFonts w:ascii="微软雅黑" w:eastAsia="微软雅黑" w:hAnsi="微软雅黑"/>
        </w:rPr>
      </w:pP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6" w:name="_Toc12980963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6"/>
    </w:p>
    <w:p w:rsidR="006A3133" w:rsidRPr="008E6B81" w:rsidRDefault="006A3133" w:rsidP="00C607AE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="00D338FA">
        <w:rPr>
          <w:rFonts w:ascii="微软雅黑" w:eastAsia="微软雅黑" w:hAnsi="微软雅黑" w:hint="eastAsia"/>
        </w:rPr>
        <w:t>国家标准</w:t>
      </w:r>
      <w:r w:rsidRPr="00515B8D">
        <w:rPr>
          <w:rFonts w:ascii="微软雅黑" w:eastAsia="微软雅黑" w:hAnsi="微软雅黑" w:hint="eastAsia"/>
        </w:rPr>
        <w:t>《</w:t>
      </w:r>
      <w:r w:rsidR="00D338FA" w:rsidRPr="00515B8D">
        <w:rPr>
          <w:rFonts w:ascii="微软雅黑" w:eastAsia="微软雅黑" w:hAnsi="微软雅黑"/>
        </w:rPr>
        <w:t>GB/T 8567-2006</w:t>
      </w:r>
      <w:r w:rsidRPr="00515B8D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</w:t>
      </w:r>
      <w:r w:rsidR="00C607AE">
        <w:rPr>
          <w:rFonts w:ascii="微软雅黑" w:eastAsia="微软雅黑" w:hAnsi="微软雅黑" w:hint="eastAsia"/>
        </w:rPr>
        <w:t>。本文档</w:t>
      </w:r>
      <w:r w:rsidR="00D940DB">
        <w:rPr>
          <w:rFonts w:ascii="微软雅黑" w:eastAsia="微软雅黑" w:hAnsi="微软雅黑" w:hint="eastAsia"/>
        </w:rPr>
        <w:t>记录了网上订餐系统的数据库设计过程、数据库E</w:t>
      </w:r>
      <w:r w:rsidR="00D940DB">
        <w:rPr>
          <w:rFonts w:ascii="微软雅黑" w:eastAsia="微软雅黑" w:hAnsi="微软雅黑"/>
        </w:rPr>
        <w:t>R</w:t>
      </w:r>
      <w:r w:rsidR="00D940DB">
        <w:rPr>
          <w:rFonts w:ascii="微软雅黑" w:eastAsia="微软雅黑" w:hAnsi="微软雅黑" w:hint="eastAsia"/>
        </w:rPr>
        <w:t>图以及数据库中各表的属性值及约束。</w:t>
      </w:r>
      <w:r w:rsidR="00D54FE7">
        <w:rPr>
          <w:rFonts w:ascii="微软雅黑" w:eastAsia="微软雅黑" w:hAnsi="微软雅黑" w:hint="eastAsia"/>
        </w:rPr>
        <w:t>本文档用于开发人员进行项目设计，同时也为后续的数据库维护在提供了良好的使用说明，可也作为未来版本升级时的重要参考资料。</w:t>
      </w:r>
    </w:p>
    <w:p w:rsidR="00027534" w:rsidRPr="00583459" w:rsidRDefault="00027534" w:rsidP="00027534">
      <w:pPr>
        <w:pStyle w:val="1"/>
        <w:rPr>
          <w:rFonts w:ascii="微软雅黑" w:eastAsia="微软雅黑" w:hAnsi="微软雅黑"/>
        </w:rPr>
      </w:pPr>
      <w:bookmarkStart w:id="7" w:name="_Toc12980964"/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引用文件</w:t>
      </w:r>
      <w:bookmarkEnd w:id="7"/>
    </w:p>
    <w:p w:rsidR="00B10AF2" w:rsidRDefault="00F55A18" w:rsidP="00DD1BBB">
      <w:pPr>
        <w:ind w:left="420"/>
        <w:rPr>
          <w:rFonts w:ascii="微软雅黑" w:eastAsia="微软雅黑" w:hAnsi="微软雅黑"/>
        </w:rPr>
      </w:pPr>
      <w:r w:rsidRPr="00DD1BBB">
        <w:rPr>
          <w:rFonts w:ascii="微软雅黑" w:eastAsia="微软雅黑" w:hAnsi="微软雅黑" w:hint="eastAsia"/>
        </w:rPr>
        <w:t>《</w:t>
      </w:r>
      <w:r w:rsidRPr="00DD1BBB">
        <w:rPr>
          <w:rFonts w:ascii="微软雅黑" w:eastAsia="微软雅黑" w:hAnsi="微软雅黑"/>
        </w:rPr>
        <w:t>GB/T 8567-2006</w:t>
      </w:r>
      <w:r w:rsidRPr="00DD1BBB">
        <w:rPr>
          <w:rFonts w:ascii="微软雅黑" w:eastAsia="微软雅黑" w:hAnsi="微软雅黑" w:hint="eastAsia"/>
        </w:rPr>
        <w:t>计算机软件文档编制规范》</w:t>
      </w:r>
    </w:p>
    <w:p w:rsidR="00B10AF2" w:rsidRPr="00D940DB" w:rsidRDefault="00D6178E" w:rsidP="00D940DB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 w:rsidRPr="00CB5579">
        <w:rPr>
          <w:rFonts w:ascii="微软雅黑" w:eastAsia="微软雅黑" w:hAnsi="微软雅黑" w:hint="eastAsia"/>
          <w:szCs w:val="21"/>
        </w:rPr>
        <w:t>《</w:t>
      </w:r>
      <w:r>
        <w:rPr>
          <w:rFonts w:ascii="微软雅黑" w:eastAsia="微软雅黑" w:hAnsi="微软雅黑" w:hint="eastAsia"/>
          <w:szCs w:val="21"/>
        </w:rPr>
        <w:t>OR</w:t>
      </w:r>
      <w:r w:rsidRPr="00CB5579">
        <w:rPr>
          <w:rFonts w:ascii="微软雅黑" w:eastAsia="微软雅黑" w:hAnsi="微软雅黑" w:hint="eastAsia"/>
          <w:szCs w:val="21"/>
        </w:rPr>
        <w:t xml:space="preserve"> -SDP-1.0</w:t>
      </w:r>
      <w:r w:rsidRPr="00CB5579">
        <w:rPr>
          <w:rFonts w:ascii="微软雅黑" w:eastAsia="微软雅黑" w:hAnsi="微软雅黑"/>
          <w:szCs w:val="21"/>
        </w:rPr>
        <w:t xml:space="preserve">(E) </w:t>
      </w:r>
      <w:r w:rsidRPr="00CB5579">
        <w:rPr>
          <w:rFonts w:ascii="微软雅黑" w:eastAsia="微软雅黑" w:hAnsi="微软雅黑" w:hint="eastAsia"/>
          <w:szCs w:val="21"/>
        </w:rPr>
        <w:t>软件开发计划》</w:t>
      </w:r>
    </w:p>
    <w:p w:rsidR="00301729" w:rsidRPr="00B10AF2" w:rsidRDefault="00027534" w:rsidP="00B10AF2">
      <w:pPr>
        <w:pStyle w:val="1"/>
      </w:pPr>
      <w:bookmarkStart w:id="8" w:name="_Toc12980965"/>
      <w:r>
        <w:rPr>
          <w:rFonts w:ascii="微软雅黑" w:eastAsia="微软雅黑" w:hAnsi="微软雅黑"/>
        </w:rPr>
        <w:t>3</w:t>
      </w:r>
      <w:r w:rsidR="00D6178E">
        <w:rPr>
          <w:rFonts w:ascii="微软雅黑" w:eastAsia="微软雅黑" w:hAnsi="微软雅黑" w:hint="eastAsia"/>
        </w:rPr>
        <w:t>数据库级设计决策</w:t>
      </w:r>
      <w:bookmarkEnd w:id="8"/>
    </w:p>
    <w:p w:rsidR="00573D81" w:rsidRDefault="00027534" w:rsidP="00573D81">
      <w:pPr>
        <w:pStyle w:val="2"/>
        <w:rPr>
          <w:rFonts w:ascii="微软雅黑" w:eastAsia="微软雅黑" w:hAnsi="微软雅黑"/>
        </w:rPr>
      </w:pPr>
      <w:bookmarkStart w:id="9" w:name="_Toc12980966"/>
      <w:r>
        <w:rPr>
          <w:rFonts w:ascii="微软雅黑" w:eastAsia="微软雅黑" w:hAnsi="微软雅黑"/>
        </w:rPr>
        <w:t>3</w:t>
      </w:r>
      <w:r w:rsidR="00573D81" w:rsidRPr="00583459">
        <w:rPr>
          <w:rFonts w:ascii="微软雅黑" w:eastAsia="微软雅黑" w:hAnsi="微软雅黑" w:hint="eastAsia"/>
        </w:rPr>
        <w:t>.1</w:t>
      </w:r>
      <w:r w:rsidR="00D54FE7">
        <w:rPr>
          <w:rFonts w:ascii="微软雅黑" w:eastAsia="微软雅黑" w:hAnsi="微软雅黑" w:hint="eastAsia"/>
        </w:rPr>
        <w:t>数据库管理系统</w:t>
      </w:r>
      <w:bookmarkEnd w:id="9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D54FE7" w:rsidRPr="00D54FE7" w:rsidTr="007A48E8">
        <w:tc>
          <w:tcPr>
            <w:tcW w:w="2376" w:type="dxa"/>
          </w:tcPr>
          <w:p w:rsidR="00D54FE7" w:rsidRPr="00D54FE7" w:rsidRDefault="00D54FE7" w:rsidP="007A48E8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D54FE7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146" w:type="dxa"/>
          </w:tcPr>
          <w:p w:rsidR="00D54FE7" w:rsidRPr="00D54FE7" w:rsidRDefault="00D54FE7" w:rsidP="007A48E8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D54FE7"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D54FE7" w:rsidRPr="00D54FE7" w:rsidTr="007A48E8">
        <w:tc>
          <w:tcPr>
            <w:tcW w:w="2376" w:type="dxa"/>
          </w:tcPr>
          <w:p w:rsidR="00D54FE7" w:rsidRPr="00D54FE7" w:rsidRDefault="00D54FE7" w:rsidP="007A48E8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D54FE7">
              <w:rPr>
                <w:rFonts w:ascii="微软雅黑" w:eastAsia="微软雅黑" w:hAnsi="微软雅黑" w:hint="eastAsia"/>
              </w:rPr>
              <w:t>M</w:t>
            </w:r>
            <w:r w:rsidRPr="00D54FE7">
              <w:rPr>
                <w:rFonts w:ascii="微软雅黑" w:eastAsia="微软雅黑" w:hAnsi="微软雅黑"/>
              </w:rPr>
              <w:t>ySQL</w:t>
            </w:r>
          </w:p>
        </w:tc>
        <w:tc>
          <w:tcPr>
            <w:tcW w:w="6146" w:type="dxa"/>
          </w:tcPr>
          <w:p w:rsidR="00D54FE7" w:rsidRPr="00D54FE7" w:rsidRDefault="00D54FE7" w:rsidP="007A48E8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D54FE7">
              <w:rPr>
                <w:rFonts w:ascii="微软雅黑" w:eastAsia="微软雅黑" w:hAnsi="微软雅黑"/>
              </w:rPr>
              <w:t>mysql-8.0.13-winx64</w:t>
            </w:r>
          </w:p>
        </w:tc>
      </w:tr>
    </w:tbl>
    <w:p w:rsidR="00D54FE7" w:rsidRDefault="00027534" w:rsidP="00D54FE7">
      <w:pPr>
        <w:pStyle w:val="2"/>
        <w:rPr>
          <w:rFonts w:ascii="微软雅黑" w:eastAsia="微软雅黑" w:hAnsi="微软雅黑"/>
        </w:rPr>
      </w:pPr>
      <w:bookmarkStart w:id="10" w:name="_Toc12980967"/>
      <w:r>
        <w:rPr>
          <w:rFonts w:ascii="微软雅黑" w:eastAsia="微软雅黑" w:hAnsi="微软雅黑"/>
        </w:rPr>
        <w:t>3</w:t>
      </w:r>
      <w:r w:rsidR="00D54FE7" w:rsidRPr="00583459">
        <w:rPr>
          <w:rFonts w:ascii="微软雅黑" w:eastAsia="微软雅黑" w:hAnsi="微软雅黑" w:hint="eastAsia"/>
        </w:rPr>
        <w:t>.</w:t>
      </w:r>
      <w:r w:rsidR="00D54FE7">
        <w:rPr>
          <w:rFonts w:ascii="微软雅黑" w:eastAsia="微软雅黑" w:hAnsi="微软雅黑" w:hint="eastAsia"/>
        </w:rPr>
        <w:t>2数据库备份与恢复</w:t>
      </w:r>
      <w:bookmarkEnd w:id="10"/>
    </w:p>
    <w:p w:rsidR="00D54FE7" w:rsidRPr="00D54FE7" w:rsidRDefault="00D54FE7" w:rsidP="00D54FE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数据库备份采用直接拷贝数据库文件的方法，频率为每天备份一次。备份数据库时应在每天0：0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关闭系统时备份，备份完毕后重启服务器。数据库恢复通过备份文件或更新日志来进行恢复。</w:t>
      </w:r>
    </w:p>
    <w:p w:rsidR="00D54FE7" w:rsidRPr="00D54FE7" w:rsidRDefault="00D54FE7" w:rsidP="00D54FE7">
      <w:pPr>
        <w:ind w:firstLineChars="200" w:firstLine="420"/>
        <w:rPr>
          <w:rFonts w:ascii="微软雅黑" w:eastAsia="微软雅黑" w:hAnsi="微软雅黑"/>
        </w:rPr>
      </w:pPr>
    </w:p>
    <w:p w:rsidR="00573D81" w:rsidRPr="00583459" w:rsidRDefault="00027534" w:rsidP="00573D81">
      <w:pPr>
        <w:pStyle w:val="1"/>
        <w:rPr>
          <w:rFonts w:ascii="微软雅黑" w:eastAsia="微软雅黑" w:hAnsi="微软雅黑"/>
        </w:rPr>
      </w:pPr>
      <w:bookmarkStart w:id="11" w:name="_Toc12980968"/>
      <w:r>
        <w:rPr>
          <w:rFonts w:ascii="微软雅黑" w:eastAsia="微软雅黑" w:hAnsi="微软雅黑"/>
        </w:rPr>
        <w:lastRenderedPageBreak/>
        <w:t>4</w:t>
      </w:r>
      <w:r w:rsidR="00D54FE7">
        <w:rPr>
          <w:rFonts w:ascii="微软雅黑" w:eastAsia="微软雅黑" w:hAnsi="微软雅黑" w:hint="eastAsia"/>
        </w:rPr>
        <w:t>数据库详细设计</w:t>
      </w:r>
      <w:bookmarkEnd w:id="11"/>
    </w:p>
    <w:p w:rsidR="00573D81" w:rsidRDefault="00027534" w:rsidP="00573D81">
      <w:pPr>
        <w:pStyle w:val="2"/>
        <w:rPr>
          <w:rFonts w:ascii="微软雅黑" w:eastAsia="微软雅黑" w:hAnsi="微软雅黑"/>
        </w:rPr>
      </w:pPr>
      <w:bookmarkStart w:id="12" w:name="_Toc12980969"/>
      <w:r>
        <w:rPr>
          <w:rFonts w:ascii="微软雅黑" w:eastAsia="微软雅黑" w:hAnsi="微软雅黑"/>
        </w:rPr>
        <w:t>4</w:t>
      </w:r>
      <w:r w:rsidR="00573D81" w:rsidRPr="00583459">
        <w:rPr>
          <w:rFonts w:ascii="微软雅黑" w:eastAsia="微软雅黑" w:hAnsi="微软雅黑" w:hint="eastAsia"/>
        </w:rPr>
        <w:t>.1</w:t>
      </w:r>
      <w:r w:rsidR="00D54FE7">
        <w:rPr>
          <w:rFonts w:ascii="微软雅黑" w:eastAsia="微软雅黑" w:hAnsi="微软雅黑" w:hint="eastAsia"/>
        </w:rPr>
        <w:t>数据库概念设计</w:t>
      </w:r>
      <w:bookmarkEnd w:id="12"/>
    </w:p>
    <w:p w:rsidR="005B7A65" w:rsidRPr="005B7A65" w:rsidRDefault="005B7A65" w:rsidP="005B7A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A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580765"/>
            <wp:effectExtent l="0" t="0" r="2540" b="635"/>
            <wp:docPr id="2" name="图片 2" descr="C:\Users\hp\AppData\Roaming\Tencent\Users\2238072296\QQ\WinTemp\RichOle\XD_TK%~{958KQGQW{58}T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Roaming\Tencent\Users\2238072296\QQ\WinTemp\RichOle\XD_TK%~{958KQGQW{58}TW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524" w:rsidRDefault="00AA4524" w:rsidP="00AA4524">
      <w:pPr>
        <w:keepNext/>
      </w:pPr>
    </w:p>
    <w:p w:rsidR="00651D86" w:rsidRDefault="00AA4524" w:rsidP="00AA4524">
      <w:pPr>
        <w:pStyle w:val="af2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2563C4" w:rsidRDefault="002563C4" w:rsidP="00651D86"/>
    <w:p w:rsidR="0034149A" w:rsidRDefault="00027534" w:rsidP="0034149A">
      <w:pPr>
        <w:pStyle w:val="2"/>
        <w:rPr>
          <w:rFonts w:ascii="微软雅黑" w:eastAsia="微软雅黑" w:hAnsi="微软雅黑"/>
        </w:rPr>
      </w:pPr>
      <w:bookmarkStart w:id="13" w:name="_Toc12980970"/>
      <w:r>
        <w:rPr>
          <w:rFonts w:ascii="微软雅黑" w:eastAsia="微软雅黑" w:hAnsi="微软雅黑"/>
        </w:rPr>
        <w:lastRenderedPageBreak/>
        <w:t>4</w:t>
      </w:r>
      <w:r w:rsidR="0034149A" w:rsidRPr="00583459">
        <w:rPr>
          <w:rFonts w:ascii="微软雅黑" w:eastAsia="微软雅黑" w:hAnsi="微软雅黑" w:hint="eastAsia"/>
        </w:rPr>
        <w:t>.</w:t>
      </w:r>
      <w:r w:rsidR="0034149A">
        <w:rPr>
          <w:rFonts w:ascii="微软雅黑" w:eastAsia="微软雅黑" w:hAnsi="微软雅黑" w:hint="eastAsia"/>
        </w:rPr>
        <w:t>2</w:t>
      </w:r>
      <w:r w:rsidR="00622BFE">
        <w:rPr>
          <w:rFonts w:ascii="微软雅黑" w:eastAsia="微软雅黑" w:hAnsi="微软雅黑" w:hint="eastAsia"/>
        </w:rPr>
        <w:t>数据库逻辑设计</w:t>
      </w:r>
      <w:bookmarkEnd w:id="13"/>
    </w:p>
    <w:p w:rsidR="002357E4" w:rsidRPr="002357E4" w:rsidRDefault="002357E4" w:rsidP="002357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7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59480"/>
            <wp:effectExtent l="0" t="0" r="2540" b="7620"/>
            <wp:docPr id="4" name="图片 4" descr="C:\Users\hp\AppData\Roaming\Tencent\Users\2238072296\QQ\WinTemp\RichOle\K6X$~YIWZDBJE`EIU02{2~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Roaming\Tencent\Users\2238072296\QQ\WinTemp\RichOle\K6X$~YIWZDBJE`EIU02{2~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73" w:rsidRDefault="004D2973" w:rsidP="004D2973">
      <w:pPr>
        <w:keepNext/>
      </w:pPr>
    </w:p>
    <w:p w:rsidR="004D2973" w:rsidRDefault="004D2973" w:rsidP="004D2973">
      <w:pPr>
        <w:pStyle w:val="af2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4D2973" w:rsidRDefault="00027534" w:rsidP="004D2973">
      <w:pPr>
        <w:pStyle w:val="3"/>
        <w:rPr>
          <w:rFonts w:ascii="微软雅黑" w:eastAsia="微软雅黑" w:hAnsi="微软雅黑"/>
        </w:rPr>
      </w:pPr>
      <w:bookmarkStart w:id="14" w:name="_Toc12980971"/>
      <w:r>
        <w:rPr>
          <w:rFonts w:ascii="微软雅黑" w:eastAsia="微软雅黑" w:hAnsi="微软雅黑"/>
        </w:rPr>
        <w:t>4</w:t>
      </w:r>
      <w:r w:rsidR="004D2973">
        <w:rPr>
          <w:rFonts w:ascii="微软雅黑" w:eastAsia="微软雅黑" w:hAnsi="微软雅黑"/>
        </w:rPr>
        <w:t xml:space="preserve">.2.1 </w:t>
      </w:r>
      <w:r w:rsidR="004D2973">
        <w:rPr>
          <w:rFonts w:ascii="微软雅黑" w:eastAsia="微软雅黑" w:hAnsi="微软雅黑" w:hint="eastAsia"/>
        </w:rPr>
        <w:t>数据库表的说明</w:t>
      </w:r>
      <w:bookmarkEnd w:id="14"/>
    </w:p>
    <w:p w:rsidR="004D2973" w:rsidRDefault="004D2973" w:rsidP="004D2973">
      <w:pPr>
        <w:ind w:firstLine="420"/>
        <w:rPr>
          <w:rFonts w:hint="eastAsia"/>
        </w:rPr>
      </w:pPr>
      <w:r w:rsidRPr="004D2973">
        <w:rPr>
          <w:rFonts w:ascii="微软雅黑" w:eastAsia="微软雅黑" w:hAnsi="微软雅黑"/>
        </w:rPr>
        <w:t>Admin</w:t>
      </w:r>
      <w:r w:rsidR="002E66D5">
        <w:rPr>
          <w:rFonts w:ascii="微软雅黑" w:eastAsia="微软雅黑" w:hAnsi="微软雅黑"/>
        </w:rPr>
        <w:t>_account</w:t>
      </w:r>
      <w:r w:rsidRPr="004D2973">
        <w:rPr>
          <w:rFonts w:ascii="微软雅黑" w:eastAsia="微软雅黑" w:hAnsi="微软雅黑" w:hint="eastAsia"/>
        </w:rPr>
        <w:t>为存储管理员账户信息的实体类；C</w:t>
      </w:r>
      <w:r w:rsidRPr="004D2973">
        <w:rPr>
          <w:rFonts w:ascii="微软雅黑" w:eastAsia="微软雅黑" w:hAnsi="微软雅黑"/>
        </w:rPr>
        <w:t>ustomer</w:t>
      </w:r>
      <w:r w:rsidRPr="004D2973">
        <w:rPr>
          <w:rFonts w:ascii="微软雅黑" w:eastAsia="微软雅黑" w:hAnsi="微软雅黑" w:hint="eastAsia"/>
        </w:rPr>
        <w:t>为存储客户账户信息的实体类；</w:t>
      </w:r>
      <w:r w:rsidR="002E66D5">
        <w:rPr>
          <w:rFonts w:ascii="微软雅黑" w:eastAsia="微软雅黑" w:hAnsi="微软雅黑" w:hint="eastAsia"/>
        </w:rPr>
        <w:t>r</w:t>
      </w:r>
      <w:r w:rsidR="002E66D5">
        <w:rPr>
          <w:rFonts w:ascii="微软雅黑" w:eastAsia="微软雅黑" w:hAnsi="微软雅黑"/>
        </w:rPr>
        <w:t>eceiver</w:t>
      </w:r>
      <w:r w:rsidR="002E66D5">
        <w:rPr>
          <w:rFonts w:ascii="微软雅黑" w:eastAsia="微软雅黑" w:hAnsi="微软雅黑" w:hint="eastAsia"/>
        </w:rPr>
        <w:t>为存储收货人信息的实体类；</w:t>
      </w:r>
      <w:r w:rsidR="002E66D5" w:rsidRPr="004D2973">
        <w:rPr>
          <w:rFonts w:ascii="微软雅黑" w:eastAsia="微软雅黑" w:hAnsi="微软雅黑" w:hint="eastAsia"/>
        </w:rPr>
        <w:t xml:space="preserve"> </w:t>
      </w:r>
      <w:r w:rsidRPr="004D2973">
        <w:rPr>
          <w:rFonts w:ascii="微软雅黑" w:eastAsia="微软雅黑" w:hAnsi="微软雅黑" w:hint="eastAsia"/>
        </w:rPr>
        <w:t>F</w:t>
      </w:r>
      <w:r w:rsidRPr="004D2973">
        <w:rPr>
          <w:rFonts w:ascii="微软雅黑" w:eastAsia="微软雅黑" w:hAnsi="微软雅黑"/>
        </w:rPr>
        <w:t>ood</w:t>
      </w:r>
      <w:r w:rsidRPr="004D2973">
        <w:rPr>
          <w:rFonts w:ascii="微软雅黑" w:eastAsia="微软雅黑" w:hAnsi="微软雅黑" w:hint="eastAsia"/>
        </w:rPr>
        <w:t>为存储食品信息的实体类；c</w:t>
      </w:r>
      <w:r w:rsidRPr="004D2973">
        <w:rPr>
          <w:rFonts w:ascii="微软雅黑" w:eastAsia="微软雅黑" w:hAnsi="微软雅黑"/>
        </w:rPr>
        <w:t>ategory</w:t>
      </w:r>
      <w:r w:rsidRPr="004D2973">
        <w:rPr>
          <w:rFonts w:ascii="微软雅黑" w:eastAsia="微软雅黑" w:hAnsi="微软雅黑" w:hint="eastAsia"/>
        </w:rPr>
        <w:t>为存储食品分类信息的实体类</w:t>
      </w:r>
      <w:r w:rsidR="002E66D5">
        <w:rPr>
          <w:rFonts w:ascii="微软雅黑" w:eastAsia="微软雅黑" w:hAnsi="微软雅黑" w:hint="eastAsia"/>
        </w:rPr>
        <w:t>；f</w:t>
      </w:r>
      <w:r w:rsidR="002E66D5">
        <w:rPr>
          <w:rFonts w:ascii="微软雅黑" w:eastAsia="微软雅黑" w:hAnsi="微软雅黑"/>
        </w:rPr>
        <w:t>ood_belong</w:t>
      </w:r>
      <w:r w:rsidR="002E66D5">
        <w:rPr>
          <w:rFonts w:ascii="微软雅黑" w:eastAsia="微软雅黑" w:hAnsi="微软雅黑" w:hint="eastAsia"/>
        </w:rPr>
        <w:t>为存储食品及其所属类别的实体类；m</w:t>
      </w:r>
      <w:r w:rsidR="002E66D5">
        <w:rPr>
          <w:rFonts w:ascii="微软雅黑" w:eastAsia="微软雅黑" w:hAnsi="微软雅黑"/>
        </w:rPr>
        <w:t>y_order</w:t>
      </w:r>
      <w:r w:rsidR="002E66D5">
        <w:rPr>
          <w:rFonts w:ascii="微软雅黑" w:eastAsia="微软雅黑" w:hAnsi="微软雅黑" w:hint="eastAsia"/>
        </w:rPr>
        <w:t>为存储客户订单信息的实体类；</w:t>
      </w:r>
      <w:r w:rsidRPr="004D2973">
        <w:rPr>
          <w:rFonts w:ascii="微软雅黑" w:eastAsia="微软雅黑" w:hAnsi="微软雅黑" w:hint="eastAsia"/>
        </w:rPr>
        <w:t>L</w:t>
      </w:r>
      <w:r w:rsidRPr="004D2973">
        <w:rPr>
          <w:rFonts w:ascii="微软雅黑" w:eastAsia="微软雅黑" w:hAnsi="微软雅黑"/>
        </w:rPr>
        <w:t>ineitem</w:t>
      </w:r>
      <w:r w:rsidRPr="004D2973">
        <w:rPr>
          <w:rFonts w:ascii="微软雅黑" w:eastAsia="微软雅黑" w:hAnsi="微软雅黑" w:hint="eastAsia"/>
        </w:rPr>
        <w:t>存储O</w:t>
      </w:r>
      <w:r w:rsidRPr="004D2973">
        <w:rPr>
          <w:rFonts w:ascii="微软雅黑" w:eastAsia="微软雅黑" w:hAnsi="微软雅黑"/>
        </w:rPr>
        <w:t>rder</w:t>
      </w:r>
      <w:r w:rsidRPr="004D2973">
        <w:rPr>
          <w:rFonts w:ascii="微软雅黑" w:eastAsia="微软雅黑" w:hAnsi="微软雅黑" w:hint="eastAsia"/>
        </w:rPr>
        <w:t>中的食品数量、价格信息，S</w:t>
      </w:r>
      <w:r w:rsidRPr="004D2973">
        <w:rPr>
          <w:rFonts w:ascii="微软雅黑" w:eastAsia="微软雅黑" w:hAnsi="微软雅黑"/>
        </w:rPr>
        <w:t>hoppingCart</w:t>
      </w:r>
      <w:r w:rsidRPr="004D2973">
        <w:rPr>
          <w:rFonts w:ascii="微软雅黑" w:eastAsia="微软雅黑" w:hAnsi="微软雅黑" w:hint="eastAsia"/>
        </w:rPr>
        <w:t>存储客户的购物车中的食品信息</w:t>
      </w:r>
      <w:r w:rsidR="002E66D5">
        <w:rPr>
          <w:rFonts w:ascii="微软雅黑" w:eastAsia="微软雅黑" w:hAnsi="微软雅黑" w:hint="eastAsia"/>
        </w:rPr>
        <w:t>；c</w:t>
      </w:r>
      <w:r w:rsidR="002E66D5">
        <w:rPr>
          <w:rFonts w:ascii="微软雅黑" w:eastAsia="微软雅黑" w:hAnsi="微软雅黑"/>
        </w:rPr>
        <w:t>omments</w:t>
      </w:r>
      <w:r w:rsidR="002E66D5">
        <w:rPr>
          <w:rFonts w:ascii="微软雅黑" w:eastAsia="微软雅黑" w:hAnsi="微软雅黑" w:hint="eastAsia"/>
        </w:rPr>
        <w:t>为存储客户对食品进行的评论的实体类；c</w:t>
      </w:r>
      <w:r w:rsidR="002E66D5">
        <w:rPr>
          <w:rFonts w:ascii="微软雅黑" w:eastAsia="微软雅黑" w:hAnsi="微软雅黑"/>
        </w:rPr>
        <w:t>ollections</w:t>
      </w:r>
      <w:r w:rsidR="002E66D5">
        <w:rPr>
          <w:rFonts w:ascii="微软雅黑" w:eastAsia="微软雅黑" w:hAnsi="微软雅黑" w:hint="eastAsia"/>
        </w:rPr>
        <w:t>为存储客户收藏食品的实体类。</w:t>
      </w:r>
    </w:p>
    <w:p w:rsidR="004D2973" w:rsidRDefault="00027534" w:rsidP="004D2973">
      <w:pPr>
        <w:pStyle w:val="3"/>
        <w:rPr>
          <w:rFonts w:ascii="微软雅黑" w:eastAsia="微软雅黑" w:hAnsi="微软雅黑"/>
        </w:rPr>
      </w:pPr>
      <w:bookmarkStart w:id="15" w:name="_Toc12980972"/>
      <w:r>
        <w:rPr>
          <w:rFonts w:ascii="微软雅黑" w:eastAsia="微软雅黑" w:hAnsi="微软雅黑"/>
        </w:rPr>
        <w:t>4</w:t>
      </w:r>
      <w:r w:rsidR="004D2973">
        <w:rPr>
          <w:rFonts w:ascii="微软雅黑" w:eastAsia="微软雅黑" w:hAnsi="微软雅黑"/>
        </w:rPr>
        <w:t xml:space="preserve">.2.2 </w:t>
      </w:r>
      <w:r w:rsidR="004D2973">
        <w:rPr>
          <w:rFonts w:ascii="微软雅黑" w:eastAsia="微软雅黑" w:hAnsi="微软雅黑" w:hint="eastAsia"/>
        </w:rPr>
        <w:t>数据库表关系说明</w:t>
      </w:r>
      <w:bookmarkEnd w:id="15"/>
    </w:p>
    <w:p w:rsidR="004D2973" w:rsidRPr="004D2973" w:rsidRDefault="004D2973" w:rsidP="004D2973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4D2973">
        <w:rPr>
          <w:rFonts w:ascii="微软雅黑" w:eastAsia="微软雅黑" w:hAnsi="微软雅黑" w:hint="eastAsia"/>
        </w:rPr>
        <w:t>一个</w:t>
      </w:r>
      <w:r w:rsidRPr="004D2973">
        <w:rPr>
          <w:rFonts w:ascii="微软雅黑" w:eastAsia="微软雅黑" w:hAnsi="微软雅黑"/>
        </w:rPr>
        <w:t>Customer</w:t>
      </w:r>
      <w:r w:rsidRPr="004D2973">
        <w:rPr>
          <w:rFonts w:ascii="微软雅黑" w:eastAsia="微软雅黑" w:hAnsi="微软雅黑" w:hint="eastAsia"/>
        </w:rPr>
        <w:t>对应0到多个</w:t>
      </w:r>
      <w:r w:rsidRPr="004D2973">
        <w:rPr>
          <w:rFonts w:ascii="微软雅黑" w:eastAsia="微软雅黑" w:hAnsi="微软雅黑"/>
        </w:rPr>
        <w:t>Order</w:t>
      </w:r>
      <w:r w:rsidRPr="004D2973">
        <w:rPr>
          <w:rFonts w:ascii="微软雅黑" w:eastAsia="微软雅黑" w:hAnsi="微软雅黑" w:hint="eastAsia"/>
        </w:rPr>
        <w:t>，一个O</w:t>
      </w:r>
      <w:r w:rsidRPr="004D2973">
        <w:rPr>
          <w:rFonts w:ascii="微软雅黑" w:eastAsia="微软雅黑" w:hAnsi="微软雅黑"/>
        </w:rPr>
        <w:t>rder</w:t>
      </w:r>
      <w:r w:rsidRPr="004D2973">
        <w:rPr>
          <w:rFonts w:ascii="微软雅黑" w:eastAsia="微软雅黑" w:hAnsi="微软雅黑" w:hint="eastAsia"/>
        </w:rPr>
        <w:t>对应一个C</w:t>
      </w:r>
      <w:r w:rsidRPr="004D2973">
        <w:rPr>
          <w:rFonts w:ascii="微软雅黑" w:eastAsia="微软雅黑" w:hAnsi="微软雅黑"/>
        </w:rPr>
        <w:t>ustomer</w:t>
      </w:r>
      <w:r w:rsidRPr="004D2973">
        <w:rPr>
          <w:rFonts w:ascii="微软雅黑" w:eastAsia="微软雅黑" w:hAnsi="微软雅黑" w:hint="eastAsia"/>
        </w:rPr>
        <w:t>，因为一</w:t>
      </w:r>
      <w:r w:rsidRPr="004D2973">
        <w:rPr>
          <w:rFonts w:ascii="微软雅黑" w:eastAsia="微软雅黑" w:hAnsi="微软雅黑" w:hint="eastAsia"/>
        </w:rPr>
        <w:lastRenderedPageBreak/>
        <w:t>个客户可以没有订单，也可以有多个订单，一个O</w:t>
      </w:r>
      <w:r w:rsidRPr="004D2973">
        <w:rPr>
          <w:rFonts w:ascii="微软雅黑" w:eastAsia="微软雅黑" w:hAnsi="微软雅黑"/>
        </w:rPr>
        <w:t>rder</w:t>
      </w:r>
      <w:r w:rsidRPr="004D2973">
        <w:rPr>
          <w:rFonts w:ascii="微软雅黑" w:eastAsia="微软雅黑" w:hAnsi="微软雅黑" w:hint="eastAsia"/>
        </w:rPr>
        <w:t>必须对应一个C</w:t>
      </w:r>
      <w:r w:rsidRPr="004D2973">
        <w:rPr>
          <w:rFonts w:ascii="微软雅黑" w:eastAsia="微软雅黑" w:hAnsi="微软雅黑"/>
        </w:rPr>
        <w:t>ustomer</w:t>
      </w:r>
      <w:r w:rsidRPr="004D2973">
        <w:rPr>
          <w:rFonts w:ascii="微软雅黑" w:eastAsia="微软雅黑" w:hAnsi="微软雅黑" w:hint="eastAsia"/>
        </w:rPr>
        <w:t>。</w:t>
      </w:r>
    </w:p>
    <w:p w:rsidR="004D2973" w:rsidRPr="004D2973" w:rsidRDefault="004D2973" w:rsidP="004D2973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4D2973">
        <w:rPr>
          <w:rFonts w:ascii="微软雅黑" w:eastAsia="微软雅黑" w:hAnsi="微软雅黑" w:hint="eastAsia"/>
        </w:rPr>
        <w:t>一个C</w:t>
      </w:r>
      <w:r w:rsidRPr="004D2973">
        <w:rPr>
          <w:rFonts w:ascii="微软雅黑" w:eastAsia="微软雅黑" w:hAnsi="微软雅黑"/>
        </w:rPr>
        <w:t>ustomer</w:t>
      </w:r>
      <w:r w:rsidRPr="004D2973">
        <w:rPr>
          <w:rFonts w:ascii="微软雅黑" w:eastAsia="微软雅黑" w:hAnsi="微软雅黑" w:hint="eastAsia"/>
        </w:rPr>
        <w:t>对应0到多条S</w:t>
      </w:r>
      <w:r w:rsidRPr="004D2973">
        <w:rPr>
          <w:rFonts w:ascii="微软雅黑" w:eastAsia="微软雅黑" w:hAnsi="微软雅黑"/>
        </w:rPr>
        <w:t>hoppingCart</w:t>
      </w:r>
      <w:r w:rsidRPr="004D2973">
        <w:rPr>
          <w:rFonts w:ascii="微软雅黑" w:eastAsia="微软雅黑" w:hAnsi="微软雅黑" w:hint="eastAsia"/>
        </w:rPr>
        <w:t>信息，一条S</w:t>
      </w:r>
      <w:r w:rsidRPr="004D2973">
        <w:rPr>
          <w:rFonts w:ascii="微软雅黑" w:eastAsia="微软雅黑" w:hAnsi="微软雅黑"/>
        </w:rPr>
        <w:t>hoppingCart</w:t>
      </w:r>
      <w:r w:rsidRPr="004D2973">
        <w:rPr>
          <w:rFonts w:ascii="微软雅黑" w:eastAsia="微软雅黑" w:hAnsi="微软雅黑" w:hint="eastAsia"/>
        </w:rPr>
        <w:t>信息对应一个C</w:t>
      </w:r>
      <w:r w:rsidRPr="004D2973">
        <w:rPr>
          <w:rFonts w:ascii="微软雅黑" w:eastAsia="微软雅黑" w:hAnsi="微软雅黑"/>
        </w:rPr>
        <w:t>ustomer</w:t>
      </w:r>
      <w:r w:rsidRPr="004D2973">
        <w:rPr>
          <w:rFonts w:ascii="微软雅黑" w:eastAsia="微软雅黑" w:hAnsi="微软雅黑" w:hint="eastAsia"/>
        </w:rPr>
        <w:t>，因为一个客户的购物车中可以没有食品，也可以有多个食品，一条S</w:t>
      </w:r>
      <w:r w:rsidRPr="004D2973">
        <w:rPr>
          <w:rFonts w:ascii="微软雅黑" w:eastAsia="微软雅黑" w:hAnsi="微软雅黑"/>
        </w:rPr>
        <w:t>hoppingCart</w:t>
      </w:r>
      <w:r w:rsidRPr="004D2973">
        <w:rPr>
          <w:rFonts w:ascii="微软雅黑" w:eastAsia="微软雅黑" w:hAnsi="微软雅黑" w:hint="eastAsia"/>
        </w:rPr>
        <w:t>信息必须对应一个C</w:t>
      </w:r>
      <w:r w:rsidRPr="004D2973">
        <w:rPr>
          <w:rFonts w:ascii="微软雅黑" w:eastAsia="微软雅黑" w:hAnsi="微软雅黑"/>
        </w:rPr>
        <w:t>ustomer</w:t>
      </w:r>
      <w:r w:rsidRPr="004D2973">
        <w:rPr>
          <w:rFonts w:ascii="微软雅黑" w:eastAsia="微软雅黑" w:hAnsi="微软雅黑" w:hint="eastAsia"/>
        </w:rPr>
        <w:t>。</w:t>
      </w:r>
    </w:p>
    <w:p w:rsidR="004D2973" w:rsidRPr="004D2973" w:rsidRDefault="004D2973" w:rsidP="004D2973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4D2973">
        <w:rPr>
          <w:rFonts w:ascii="微软雅黑" w:eastAsia="微软雅黑" w:hAnsi="微软雅黑" w:hint="eastAsia"/>
        </w:rPr>
        <w:t>一条S</w:t>
      </w:r>
      <w:r w:rsidRPr="004D2973">
        <w:rPr>
          <w:rFonts w:ascii="微软雅黑" w:eastAsia="微软雅黑" w:hAnsi="微软雅黑"/>
        </w:rPr>
        <w:t>hoppingCart</w:t>
      </w:r>
      <w:r w:rsidRPr="004D2973">
        <w:rPr>
          <w:rFonts w:ascii="微软雅黑" w:eastAsia="微软雅黑" w:hAnsi="微软雅黑" w:hint="eastAsia"/>
        </w:rPr>
        <w:t>信息对应一条F</w:t>
      </w:r>
      <w:r w:rsidRPr="004D2973">
        <w:rPr>
          <w:rFonts w:ascii="微软雅黑" w:eastAsia="微软雅黑" w:hAnsi="微软雅黑"/>
        </w:rPr>
        <w:t>ood</w:t>
      </w:r>
      <w:r w:rsidRPr="004D2973">
        <w:rPr>
          <w:rFonts w:ascii="微软雅黑" w:eastAsia="微软雅黑" w:hAnsi="微软雅黑" w:hint="eastAsia"/>
        </w:rPr>
        <w:t>信息，一条F</w:t>
      </w:r>
      <w:r w:rsidRPr="004D2973">
        <w:rPr>
          <w:rFonts w:ascii="微软雅黑" w:eastAsia="微软雅黑" w:hAnsi="微软雅黑"/>
        </w:rPr>
        <w:t>ood</w:t>
      </w:r>
      <w:r w:rsidRPr="004D2973">
        <w:rPr>
          <w:rFonts w:ascii="微软雅黑" w:eastAsia="微软雅黑" w:hAnsi="微软雅黑" w:hint="eastAsia"/>
        </w:rPr>
        <w:t>信息可以对应0到多个S</w:t>
      </w:r>
      <w:r w:rsidRPr="004D2973">
        <w:rPr>
          <w:rFonts w:ascii="微软雅黑" w:eastAsia="微软雅黑" w:hAnsi="微软雅黑"/>
        </w:rPr>
        <w:t>hoppingCart</w:t>
      </w:r>
      <w:r w:rsidRPr="004D2973">
        <w:rPr>
          <w:rFonts w:ascii="微软雅黑" w:eastAsia="微软雅黑" w:hAnsi="微软雅黑" w:hint="eastAsia"/>
        </w:rPr>
        <w:t>信息，因为每种食品都可以被多个客户添加购物车，而每条购物车中的食品信息只能对应一种食品。</w:t>
      </w:r>
    </w:p>
    <w:p w:rsidR="004D2973" w:rsidRPr="004D2973" w:rsidRDefault="004D2973" w:rsidP="004D2973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4D2973">
        <w:rPr>
          <w:rFonts w:ascii="微软雅黑" w:eastAsia="微软雅黑" w:hAnsi="微软雅黑" w:hint="eastAsia"/>
        </w:rPr>
        <w:t>一个O</w:t>
      </w:r>
      <w:r w:rsidRPr="004D2973">
        <w:rPr>
          <w:rFonts w:ascii="微软雅黑" w:eastAsia="微软雅黑" w:hAnsi="微软雅黑"/>
        </w:rPr>
        <w:t>rder</w:t>
      </w:r>
      <w:r w:rsidRPr="004D2973">
        <w:rPr>
          <w:rFonts w:ascii="微软雅黑" w:eastAsia="微软雅黑" w:hAnsi="微软雅黑" w:hint="eastAsia"/>
        </w:rPr>
        <w:t>对应1到多个L</w:t>
      </w:r>
      <w:r w:rsidRPr="004D2973">
        <w:rPr>
          <w:rFonts w:ascii="微软雅黑" w:eastAsia="微软雅黑" w:hAnsi="微软雅黑"/>
        </w:rPr>
        <w:t>ineitem</w:t>
      </w:r>
      <w:r w:rsidRPr="004D2973">
        <w:rPr>
          <w:rFonts w:ascii="微软雅黑" w:eastAsia="微软雅黑" w:hAnsi="微软雅黑" w:hint="eastAsia"/>
        </w:rPr>
        <w:t>，一条</w:t>
      </w:r>
      <w:r w:rsidRPr="004D2973">
        <w:rPr>
          <w:rFonts w:ascii="微软雅黑" w:eastAsia="微软雅黑" w:hAnsi="微软雅黑"/>
        </w:rPr>
        <w:t>Lineitem</w:t>
      </w:r>
      <w:r w:rsidRPr="004D2973">
        <w:rPr>
          <w:rFonts w:ascii="微软雅黑" w:eastAsia="微软雅黑" w:hAnsi="微软雅黑" w:hint="eastAsia"/>
        </w:rPr>
        <w:t>只能对应一个O</w:t>
      </w:r>
      <w:r w:rsidRPr="004D2973">
        <w:rPr>
          <w:rFonts w:ascii="微软雅黑" w:eastAsia="微软雅黑" w:hAnsi="微软雅黑"/>
        </w:rPr>
        <w:t>rder</w:t>
      </w:r>
      <w:r w:rsidRPr="004D2973">
        <w:rPr>
          <w:rFonts w:ascii="微软雅黑" w:eastAsia="微软雅黑" w:hAnsi="微软雅黑" w:hint="eastAsia"/>
        </w:rPr>
        <w:t>，因为一个O</w:t>
      </w:r>
      <w:r w:rsidRPr="004D2973">
        <w:rPr>
          <w:rFonts w:ascii="微软雅黑" w:eastAsia="微软雅黑" w:hAnsi="微软雅黑"/>
        </w:rPr>
        <w:t>rder</w:t>
      </w:r>
      <w:r w:rsidRPr="004D2973">
        <w:rPr>
          <w:rFonts w:ascii="微软雅黑" w:eastAsia="微软雅黑" w:hAnsi="微软雅黑" w:hint="eastAsia"/>
        </w:rPr>
        <w:t>中至少有一种食品，可以有多种食品，而一条订单项只能存在于一个O</w:t>
      </w:r>
      <w:r w:rsidRPr="004D2973">
        <w:rPr>
          <w:rFonts w:ascii="微软雅黑" w:eastAsia="微软雅黑" w:hAnsi="微软雅黑"/>
        </w:rPr>
        <w:t>rder</w:t>
      </w:r>
      <w:r w:rsidRPr="004D2973">
        <w:rPr>
          <w:rFonts w:ascii="微软雅黑" w:eastAsia="微软雅黑" w:hAnsi="微软雅黑" w:hint="eastAsia"/>
        </w:rPr>
        <w:t>中。</w:t>
      </w:r>
    </w:p>
    <w:p w:rsidR="004D2973" w:rsidRPr="004D2973" w:rsidRDefault="004D2973" w:rsidP="004D2973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4D2973">
        <w:rPr>
          <w:rFonts w:ascii="微软雅黑" w:eastAsia="微软雅黑" w:hAnsi="微软雅黑" w:hint="eastAsia"/>
        </w:rPr>
        <w:t>一条L</w:t>
      </w:r>
      <w:r w:rsidRPr="004D2973">
        <w:rPr>
          <w:rFonts w:ascii="微软雅黑" w:eastAsia="微软雅黑" w:hAnsi="微软雅黑"/>
        </w:rPr>
        <w:t>ineitem</w:t>
      </w:r>
      <w:r w:rsidRPr="004D2973">
        <w:rPr>
          <w:rFonts w:ascii="微软雅黑" w:eastAsia="微软雅黑" w:hAnsi="微软雅黑" w:hint="eastAsia"/>
        </w:rPr>
        <w:t>信息对应一种F</w:t>
      </w:r>
      <w:r w:rsidRPr="004D2973">
        <w:rPr>
          <w:rFonts w:ascii="微软雅黑" w:eastAsia="微软雅黑" w:hAnsi="微软雅黑"/>
        </w:rPr>
        <w:t>ood</w:t>
      </w:r>
      <w:r w:rsidRPr="004D2973">
        <w:rPr>
          <w:rFonts w:ascii="微软雅黑" w:eastAsia="微软雅黑" w:hAnsi="微软雅黑" w:hint="eastAsia"/>
        </w:rPr>
        <w:t>，一种F</w:t>
      </w:r>
      <w:r w:rsidRPr="004D2973">
        <w:rPr>
          <w:rFonts w:ascii="微软雅黑" w:eastAsia="微软雅黑" w:hAnsi="微软雅黑"/>
        </w:rPr>
        <w:t>ood</w:t>
      </w:r>
      <w:r w:rsidRPr="004D2973">
        <w:rPr>
          <w:rFonts w:ascii="微软雅黑" w:eastAsia="微软雅黑" w:hAnsi="微软雅黑" w:hint="eastAsia"/>
        </w:rPr>
        <w:t>可以对应0到多个L</w:t>
      </w:r>
      <w:r w:rsidRPr="004D2973">
        <w:rPr>
          <w:rFonts w:ascii="微软雅黑" w:eastAsia="微软雅黑" w:hAnsi="微软雅黑"/>
        </w:rPr>
        <w:t>ineitem</w:t>
      </w:r>
      <w:r w:rsidRPr="004D2973">
        <w:rPr>
          <w:rFonts w:ascii="微软雅黑" w:eastAsia="微软雅黑" w:hAnsi="微软雅黑" w:hint="eastAsia"/>
        </w:rPr>
        <w:t>，因为一种F</w:t>
      </w:r>
      <w:r w:rsidRPr="004D2973">
        <w:rPr>
          <w:rFonts w:ascii="微软雅黑" w:eastAsia="微软雅黑" w:hAnsi="微软雅黑"/>
        </w:rPr>
        <w:t>ood</w:t>
      </w:r>
      <w:r w:rsidRPr="004D2973">
        <w:rPr>
          <w:rFonts w:ascii="微软雅黑" w:eastAsia="微软雅黑" w:hAnsi="微软雅黑" w:hint="eastAsia"/>
        </w:rPr>
        <w:t>可以从未被添加到订单中，也可以被添加到多个订单中，一条订单中的食物信息只能对应一种食物。</w:t>
      </w:r>
    </w:p>
    <w:p w:rsidR="004D2973" w:rsidRDefault="004D2973" w:rsidP="004D2973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4D2973">
        <w:rPr>
          <w:rFonts w:ascii="微软雅黑" w:eastAsia="微软雅黑" w:hAnsi="微软雅黑" w:hint="eastAsia"/>
        </w:rPr>
        <w:t>一种F</w:t>
      </w:r>
      <w:r w:rsidRPr="004D2973">
        <w:rPr>
          <w:rFonts w:ascii="微软雅黑" w:eastAsia="微软雅黑" w:hAnsi="微软雅黑"/>
        </w:rPr>
        <w:t>ood</w:t>
      </w:r>
      <w:r w:rsidRPr="004D2973">
        <w:rPr>
          <w:rFonts w:ascii="微软雅黑" w:eastAsia="微软雅黑" w:hAnsi="微软雅黑" w:hint="eastAsia"/>
        </w:rPr>
        <w:t>可以属于多个食品分类，一个食品分类中可以有0到多个食品，因为食品分类直接可能存在交集，并且在创建新的食品类别时该类可以没有具体的食品。</w:t>
      </w:r>
    </w:p>
    <w:p w:rsidR="002357E4" w:rsidRDefault="002357E4" w:rsidP="004D2973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usto</w:t>
      </w:r>
      <w:r>
        <w:rPr>
          <w:rFonts w:ascii="微软雅黑" w:eastAsia="微软雅黑" w:hAnsi="微软雅黑"/>
        </w:rPr>
        <w:t>mer</w:t>
      </w:r>
      <w:r>
        <w:rPr>
          <w:rFonts w:ascii="微软雅黑" w:eastAsia="微软雅黑" w:hAnsi="微软雅黑" w:hint="eastAsia"/>
        </w:rPr>
        <w:t>可以对多个菜品进行评论，一个菜品可以被多个客户评论</w:t>
      </w:r>
    </w:p>
    <w:p w:rsidR="002357E4" w:rsidRPr="004D2973" w:rsidRDefault="002357E4" w:rsidP="004D2973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usto</w:t>
      </w:r>
      <w:r>
        <w:rPr>
          <w:rFonts w:ascii="微软雅黑" w:eastAsia="微软雅黑" w:hAnsi="微软雅黑"/>
        </w:rPr>
        <w:t>mer</w:t>
      </w:r>
      <w:r>
        <w:rPr>
          <w:rFonts w:ascii="微软雅黑" w:eastAsia="微软雅黑" w:hAnsi="微软雅黑" w:hint="eastAsia"/>
        </w:rPr>
        <w:t>可以对多个菜品进行</w:t>
      </w:r>
      <w:r>
        <w:rPr>
          <w:rFonts w:ascii="微软雅黑" w:eastAsia="微软雅黑" w:hAnsi="微软雅黑" w:hint="eastAsia"/>
        </w:rPr>
        <w:t>收藏</w:t>
      </w:r>
      <w:r>
        <w:rPr>
          <w:rFonts w:ascii="微软雅黑" w:eastAsia="微软雅黑" w:hAnsi="微软雅黑" w:hint="eastAsia"/>
        </w:rPr>
        <w:t>，一个菜品可以被多个客户</w:t>
      </w:r>
      <w:r>
        <w:rPr>
          <w:rFonts w:ascii="微软雅黑" w:eastAsia="微软雅黑" w:hAnsi="微软雅黑" w:hint="eastAsia"/>
        </w:rPr>
        <w:t>收藏</w:t>
      </w:r>
    </w:p>
    <w:p w:rsidR="00B52674" w:rsidRDefault="00027534" w:rsidP="00B52674">
      <w:pPr>
        <w:pStyle w:val="3"/>
        <w:rPr>
          <w:rFonts w:ascii="微软雅黑" w:eastAsia="微软雅黑" w:hAnsi="微软雅黑"/>
        </w:rPr>
      </w:pPr>
      <w:bookmarkStart w:id="16" w:name="_Toc12980973"/>
      <w:r>
        <w:rPr>
          <w:rFonts w:ascii="微软雅黑" w:eastAsia="微软雅黑" w:hAnsi="微软雅黑"/>
        </w:rPr>
        <w:t>4</w:t>
      </w:r>
      <w:r w:rsidR="00B52674">
        <w:rPr>
          <w:rFonts w:ascii="微软雅黑" w:eastAsia="微软雅黑" w:hAnsi="微软雅黑"/>
        </w:rPr>
        <w:t xml:space="preserve">.2.3 </w:t>
      </w:r>
      <w:r w:rsidR="00B52674">
        <w:rPr>
          <w:rFonts w:ascii="微软雅黑" w:eastAsia="微软雅黑" w:hAnsi="微软雅黑" w:hint="eastAsia"/>
        </w:rPr>
        <w:t>数据库表的属性说明</w:t>
      </w:r>
      <w:bookmarkEnd w:id="16"/>
    </w:p>
    <w:p w:rsidR="00B52674" w:rsidRDefault="00027534" w:rsidP="00B52674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 w:hint="eastAsia"/>
        </w:rPr>
        <w:t>2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/>
        </w:rPr>
        <w:t>3</w:t>
      </w:r>
      <w:r w:rsidR="00B52674" w:rsidRPr="00583459">
        <w:rPr>
          <w:rFonts w:ascii="微软雅黑" w:eastAsia="微软雅黑" w:hAnsi="微软雅黑" w:hint="eastAsia"/>
        </w:rPr>
        <w:t>.1</w:t>
      </w:r>
      <w:r w:rsidR="00B52674">
        <w:rPr>
          <w:rFonts w:ascii="微软雅黑" w:eastAsia="微软雅黑" w:hAnsi="微软雅黑" w:hint="eastAsia"/>
        </w:rPr>
        <w:t>表</w:t>
      </w:r>
      <w:r w:rsidR="00DC72C0" w:rsidRPr="00DC72C0">
        <w:rPr>
          <w:rFonts w:ascii="微软雅黑" w:eastAsia="微软雅黑" w:hAnsi="微软雅黑"/>
        </w:rPr>
        <w:t>admin_account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52674" w:rsidTr="007A48E8">
        <w:tc>
          <w:tcPr>
            <w:tcW w:w="195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</w:tc>
        <w:tc>
          <w:tcPr>
            <w:tcW w:w="657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52674" w:rsidTr="007A48E8">
        <w:tc>
          <w:tcPr>
            <w:tcW w:w="195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/>
                <w:sz w:val="18"/>
                <w:szCs w:val="18"/>
              </w:rPr>
              <w:t>admin_id</w:t>
            </w:r>
          </w:p>
        </w:tc>
        <w:tc>
          <w:tcPr>
            <w:tcW w:w="657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主码，管理员的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（登录时使用）</w:t>
            </w:r>
          </w:p>
        </w:tc>
      </w:tr>
      <w:tr w:rsidR="00B52674" w:rsidTr="007A48E8">
        <w:tc>
          <w:tcPr>
            <w:tcW w:w="195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/>
                <w:sz w:val="18"/>
                <w:szCs w:val="18"/>
              </w:rPr>
              <w:t>ad_tel</w:t>
            </w:r>
          </w:p>
        </w:tc>
        <w:tc>
          <w:tcPr>
            <w:tcW w:w="657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管理员的电话号码</w:t>
            </w:r>
          </w:p>
        </w:tc>
      </w:tr>
      <w:tr w:rsidR="00B52674" w:rsidTr="007A48E8">
        <w:tc>
          <w:tcPr>
            <w:tcW w:w="195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password</w:t>
            </w:r>
          </w:p>
        </w:tc>
        <w:tc>
          <w:tcPr>
            <w:tcW w:w="657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管理员的账户密码</w:t>
            </w:r>
          </w:p>
        </w:tc>
      </w:tr>
      <w:tr w:rsidR="00577134" w:rsidTr="007A48E8">
        <w:tc>
          <w:tcPr>
            <w:tcW w:w="1951" w:type="dxa"/>
          </w:tcPr>
          <w:p w:rsidR="00577134" w:rsidRPr="00AD227A" w:rsidRDefault="0057713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ssuper</w:t>
            </w:r>
          </w:p>
        </w:tc>
        <w:tc>
          <w:tcPr>
            <w:tcW w:w="6571" w:type="dxa"/>
          </w:tcPr>
          <w:p w:rsidR="00577134" w:rsidRPr="00AD227A" w:rsidRDefault="00577134" w:rsidP="00B526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管理员是否为超级管理员</w:t>
            </w:r>
          </w:p>
        </w:tc>
      </w:tr>
    </w:tbl>
    <w:p w:rsidR="00B52674" w:rsidRDefault="00027534" w:rsidP="00B52674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 w:hint="eastAsia"/>
        </w:rPr>
        <w:t>2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/>
        </w:rPr>
        <w:t>3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/>
        </w:rPr>
        <w:t>2</w:t>
      </w:r>
      <w:r w:rsidR="00B52674">
        <w:rPr>
          <w:rFonts w:ascii="微软雅黑" w:eastAsia="微软雅黑" w:hAnsi="微软雅黑" w:hint="eastAsia"/>
        </w:rPr>
        <w:t>表</w:t>
      </w:r>
      <w:r w:rsidR="00DC72C0" w:rsidRPr="00DC72C0">
        <w:rPr>
          <w:rFonts w:ascii="微软雅黑" w:eastAsia="微软雅黑" w:hAnsi="微软雅黑"/>
        </w:rPr>
        <w:t>customer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52674" w:rsidTr="007A48E8">
        <w:tc>
          <w:tcPr>
            <w:tcW w:w="195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</w:tc>
        <w:tc>
          <w:tcPr>
            <w:tcW w:w="657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52674" w:rsidTr="007A48E8">
        <w:tc>
          <w:tcPr>
            <w:tcW w:w="195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_id</w:t>
            </w:r>
          </w:p>
        </w:tc>
        <w:tc>
          <w:tcPr>
            <w:tcW w:w="657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主码，客户登录时使用</w:t>
            </w:r>
          </w:p>
        </w:tc>
      </w:tr>
      <w:tr w:rsidR="00B52674" w:rsidTr="007A48E8">
        <w:tc>
          <w:tcPr>
            <w:tcW w:w="195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_tel</w:t>
            </w:r>
          </w:p>
        </w:tc>
        <w:tc>
          <w:tcPr>
            <w:tcW w:w="657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客户的电话号码</w:t>
            </w:r>
          </w:p>
        </w:tc>
      </w:tr>
      <w:tr w:rsidR="00B52674" w:rsidTr="007A48E8">
        <w:tc>
          <w:tcPr>
            <w:tcW w:w="195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/>
                <w:sz w:val="18"/>
                <w:szCs w:val="18"/>
              </w:rPr>
              <w:t>c_password</w:t>
            </w:r>
          </w:p>
        </w:tc>
        <w:tc>
          <w:tcPr>
            <w:tcW w:w="657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客户的账户密码</w:t>
            </w:r>
          </w:p>
        </w:tc>
      </w:tr>
      <w:tr w:rsidR="00B52674" w:rsidTr="007A48E8">
        <w:tc>
          <w:tcPr>
            <w:tcW w:w="195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mail</w:t>
            </w:r>
          </w:p>
        </w:tc>
        <w:tc>
          <w:tcPr>
            <w:tcW w:w="6571" w:type="dxa"/>
          </w:tcPr>
          <w:p w:rsidR="00B52674" w:rsidRPr="00AD227A" w:rsidRDefault="00B52674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客户的电子邮件地址</w:t>
            </w:r>
          </w:p>
        </w:tc>
      </w:tr>
    </w:tbl>
    <w:p w:rsidR="00B52674" w:rsidRPr="00B52674" w:rsidRDefault="00B52674" w:rsidP="00B52674"/>
    <w:p w:rsidR="00B52674" w:rsidRDefault="00027534" w:rsidP="00B52674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 w:hint="eastAsia"/>
        </w:rPr>
        <w:t>2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/>
        </w:rPr>
        <w:t>3</w:t>
      </w:r>
      <w:r w:rsidR="00B52674"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</w:t>
      </w:r>
      <w:r w:rsidR="00B52674">
        <w:rPr>
          <w:rFonts w:ascii="微软雅黑" w:eastAsia="微软雅黑" w:hAnsi="微软雅黑" w:hint="eastAsia"/>
        </w:rPr>
        <w:t>表</w:t>
      </w:r>
      <w:r w:rsidR="00DC72C0">
        <w:rPr>
          <w:rFonts w:ascii="微软雅黑" w:eastAsia="微软雅黑" w:hAnsi="微软雅黑"/>
        </w:rPr>
        <w:t>r</w:t>
      </w:r>
      <w:r w:rsidR="00B52674">
        <w:rPr>
          <w:rFonts w:ascii="微软雅黑" w:eastAsia="微软雅黑" w:hAnsi="微软雅黑"/>
        </w:rPr>
        <w:t>eceiver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DC72C0" w:rsidTr="007A48E8">
        <w:tc>
          <w:tcPr>
            <w:tcW w:w="195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</w:tc>
        <w:tc>
          <w:tcPr>
            <w:tcW w:w="657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C72C0" w:rsidTr="007A48E8">
        <w:tc>
          <w:tcPr>
            <w:tcW w:w="195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/>
                <w:sz w:val="18"/>
                <w:szCs w:val="18"/>
              </w:rPr>
              <w:t>r_id</w:t>
            </w:r>
          </w:p>
        </w:tc>
        <w:tc>
          <w:tcPr>
            <w:tcW w:w="657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主码，收货人的i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DC72C0" w:rsidTr="007A48E8">
        <w:tc>
          <w:tcPr>
            <w:tcW w:w="195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/>
                <w:sz w:val="18"/>
                <w:szCs w:val="18"/>
              </w:rPr>
              <w:t>c_id</w:t>
            </w:r>
          </w:p>
        </w:tc>
        <w:tc>
          <w:tcPr>
            <w:tcW w:w="657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外键，客户的i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DC72C0" w:rsidTr="007A48E8">
        <w:tc>
          <w:tcPr>
            <w:tcW w:w="195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_name</w:t>
            </w:r>
          </w:p>
        </w:tc>
        <w:tc>
          <w:tcPr>
            <w:tcW w:w="657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收货人的姓名</w:t>
            </w:r>
          </w:p>
        </w:tc>
      </w:tr>
      <w:tr w:rsidR="00DC72C0" w:rsidTr="007A48E8">
        <w:tc>
          <w:tcPr>
            <w:tcW w:w="195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57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收货人的地址</w:t>
            </w:r>
          </w:p>
        </w:tc>
      </w:tr>
      <w:tr w:rsidR="00DC72C0" w:rsidTr="007A48E8">
        <w:tc>
          <w:tcPr>
            <w:tcW w:w="195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/>
                <w:sz w:val="18"/>
                <w:szCs w:val="18"/>
              </w:rPr>
              <w:t>r_tel</w:t>
            </w:r>
          </w:p>
        </w:tc>
        <w:tc>
          <w:tcPr>
            <w:tcW w:w="657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收货人的电话号码</w:t>
            </w:r>
          </w:p>
        </w:tc>
      </w:tr>
      <w:tr w:rsidR="00DC72C0" w:rsidTr="007A48E8">
        <w:tc>
          <w:tcPr>
            <w:tcW w:w="195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sshow</w:t>
            </w:r>
          </w:p>
        </w:tc>
        <w:tc>
          <w:tcPr>
            <w:tcW w:w="6571" w:type="dxa"/>
          </w:tcPr>
          <w:p w:rsidR="00DC72C0" w:rsidRPr="00AD227A" w:rsidRDefault="00DC72C0" w:rsidP="00DC72C0">
            <w:pPr>
              <w:tabs>
                <w:tab w:val="left" w:pos="622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该收货人是否显示在客户的选择列表中</w:t>
            </w:r>
          </w:p>
        </w:tc>
      </w:tr>
    </w:tbl>
    <w:p w:rsidR="004D2973" w:rsidRPr="004D2973" w:rsidRDefault="004D2973" w:rsidP="004D2973"/>
    <w:p w:rsidR="00B52674" w:rsidRDefault="00027534" w:rsidP="00B52674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 w:hint="eastAsia"/>
        </w:rPr>
        <w:t>2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/>
        </w:rPr>
        <w:t>3</w:t>
      </w:r>
      <w:r w:rsidR="00B52674"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</w:t>
      </w:r>
      <w:r w:rsidR="00B52674">
        <w:rPr>
          <w:rFonts w:ascii="微软雅黑" w:eastAsia="微软雅黑" w:hAnsi="微软雅黑" w:hint="eastAsia"/>
        </w:rPr>
        <w:t>表</w:t>
      </w:r>
      <w:r w:rsidR="00DC72C0">
        <w:rPr>
          <w:rFonts w:ascii="微软雅黑" w:eastAsia="微软雅黑" w:hAnsi="微软雅黑"/>
        </w:rPr>
        <w:t>f</w:t>
      </w:r>
      <w:r w:rsidR="00B52674">
        <w:rPr>
          <w:rFonts w:ascii="微软雅黑" w:eastAsia="微软雅黑" w:hAnsi="微软雅黑"/>
        </w:rPr>
        <w:t>ood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DC72C0" w:rsidTr="007A48E8">
        <w:tc>
          <w:tcPr>
            <w:tcW w:w="195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</w:tc>
        <w:tc>
          <w:tcPr>
            <w:tcW w:w="657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C72C0" w:rsidTr="007A48E8">
        <w:tc>
          <w:tcPr>
            <w:tcW w:w="195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/>
                <w:sz w:val="18"/>
                <w:szCs w:val="18"/>
              </w:rPr>
              <w:t>food_id</w:t>
            </w:r>
          </w:p>
        </w:tc>
        <w:tc>
          <w:tcPr>
            <w:tcW w:w="657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主码，食品的i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DC72C0" w:rsidTr="007A48E8">
        <w:tc>
          <w:tcPr>
            <w:tcW w:w="195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/>
                <w:sz w:val="18"/>
                <w:szCs w:val="18"/>
              </w:rPr>
              <w:t>fd_name</w:t>
            </w:r>
          </w:p>
        </w:tc>
        <w:tc>
          <w:tcPr>
            <w:tcW w:w="657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食品的名称</w:t>
            </w:r>
          </w:p>
        </w:tc>
      </w:tr>
      <w:tr w:rsidR="00DC72C0" w:rsidTr="007A48E8">
        <w:tc>
          <w:tcPr>
            <w:tcW w:w="195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/>
                <w:sz w:val="18"/>
                <w:szCs w:val="18"/>
              </w:rPr>
              <w:t>fd_subname</w:t>
            </w:r>
          </w:p>
        </w:tc>
        <w:tc>
          <w:tcPr>
            <w:tcW w:w="657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食品的别称或副标题</w:t>
            </w:r>
          </w:p>
        </w:tc>
      </w:tr>
      <w:tr w:rsidR="00DC72C0" w:rsidTr="007A48E8">
        <w:tc>
          <w:tcPr>
            <w:tcW w:w="195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/>
                <w:sz w:val="18"/>
                <w:szCs w:val="18"/>
              </w:rPr>
              <w:t>fd_image</w:t>
            </w:r>
          </w:p>
        </w:tc>
        <w:tc>
          <w:tcPr>
            <w:tcW w:w="657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食品的图片路径</w:t>
            </w:r>
          </w:p>
        </w:tc>
      </w:tr>
      <w:tr w:rsidR="00DC72C0" w:rsidTr="007A48E8">
        <w:tc>
          <w:tcPr>
            <w:tcW w:w="195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/>
                <w:sz w:val="18"/>
                <w:szCs w:val="18"/>
              </w:rPr>
              <w:t>fd_price</w:t>
            </w:r>
          </w:p>
        </w:tc>
        <w:tc>
          <w:tcPr>
            <w:tcW w:w="657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食品的价格</w:t>
            </w:r>
          </w:p>
        </w:tc>
      </w:tr>
      <w:tr w:rsidR="00DC72C0" w:rsidTr="007A48E8">
        <w:tc>
          <w:tcPr>
            <w:tcW w:w="195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/>
                <w:sz w:val="18"/>
                <w:szCs w:val="18"/>
              </w:rPr>
              <w:t>fd_description</w:t>
            </w:r>
          </w:p>
        </w:tc>
        <w:tc>
          <w:tcPr>
            <w:tcW w:w="657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食品的描述</w:t>
            </w:r>
          </w:p>
        </w:tc>
      </w:tr>
      <w:tr w:rsidR="00DC72C0" w:rsidTr="007A48E8">
        <w:tc>
          <w:tcPr>
            <w:tcW w:w="195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sshow</w:t>
            </w:r>
          </w:p>
        </w:tc>
        <w:tc>
          <w:tcPr>
            <w:tcW w:w="657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该菜品是否显示在菜品列表中</w:t>
            </w:r>
          </w:p>
        </w:tc>
      </w:tr>
    </w:tbl>
    <w:p w:rsidR="004D2973" w:rsidRDefault="004D2973" w:rsidP="004D2973"/>
    <w:p w:rsidR="00B52674" w:rsidRDefault="00027534" w:rsidP="00B52674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 w:hint="eastAsia"/>
        </w:rPr>
        <w:t>2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/>
        </w:rPr>
        <w:t>3</w:t>
      </w:r>
      <w:r w:rsidR="00B52674"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5</w:t>
      </w:r>
      <w:r w:rsidR="00B52674">
        <w:rPr>
          <w:rFonts w:ascii="微软雅黑" w:eastAsia="微软雅黑" w:hAnsi="微软雅黑" w:hint="eastAsia"/>
        </w:rPr>
        <w:t>表</w:t>
      </w:r>
      <w:r w:rsidR="007A48E8">
        <w:rPr>
          <w:rFonts w:ascii="微软雅黑" w:eastAsia="微软雅黑" w:hAnsi="微软雅黑" w:hint="eastAsia"/>
        </w:rPr>
        <w:t>c</w:t>
      </w:r>
      <w:r w:rsidR="00B52674">
        <w:rPr>
          <w:rFonts w:ascii="微软雅黑" w:eastAsia="微软雅黑" w:hAnsi="微软雅黑"/>
        </w:rPr>
        <w:t>ategory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DC72C0" w:rsidTr="007A48E8">
        <w:tc>
          <w:tcPr>
            <w:tcW w:w="195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</w:tc>
        <w:tc>
          <w:tcPr>
            <w:tcW w:w="6571" w:type="dxa"/>
          </w:tcPr>
          <w:p w:rsidR="00DC72C0" w:rsidRPr="00AD227A" w:rsidRDefault="00DC72C0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C72C0" w:rsidTr="007A48E8">
        <w:tc>
          <w:tcPr>
            <w:tcW w:w="1951" w:type="dxa"/>
          </w:tcPr>
          <w:p w:rsidR="00DC72C0" w:rsidRPr="00AD227A" w:rsidRDefault="007A48E8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="00DC72C0" w:rsidRPr="00AD227A">
              <w:rPr>
                <w:rFonts w:ascii="微软雅黑" w:eastAsia="微软雅黑" w:hAnsi="微软雅黑"/>
                <w:sz w:val="18"/>
                <w:szCs w:val="18"/>
              </w:rPr>
              <w:t>ategory_id</w:t>
            </w:r>
          </w:p>
        </w:tc>
        <w:tc>
          <w:tcPr>
            <w:tcW w:w="6571" w:type="dxa"/>
          </w:tcPr>
          <w:p w:rsidR="00DC72C0" w:rsidRPr="00AD227A" w:rsidRDefault="007A48E8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主码，食品类别的i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DC72C0" w:rsidTr="007A48E8">
        <w:tc>
          <w:tcPr>
            <w:tcW w:w="1951" w:type="dxa"/>
          </w:tcPr>
          <w:p w:rsidR="00DC72C0" w:rsidRPr="00AD227A" w:rsidRDefault="007A48E8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/>
                <w:sz w:val="18"/>
                <w:szCs w:val="18"/>
              </w:rPr>
              <w:t>category_name</w:t>
            </w:r>
          </w:p>
        </w:tc>
        <w:tc>
          <w:tcPr>
            <w:tcW w:w="6571" w:type="dxa"/>
          </w:tcPr>
          <w:p w:rsidR="00DC72C0" w:rsidRPr="00AD227A" w:rsidRDefault="007A48E8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食品类别的名称</w:t>
            </w:r>
          </w:p>
        </w:tc>
      </w:tr>
    </w:tbl>
    <w:p w:rsidR="00B52674" w:rsidRDefault="00B52674" w:rsidP="004D2973"/>
    <w:p w:rsidR="00B52674" w:rsidRDefault="00027534" w:rsidP="00B52674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 w:hint="eastAsia"/>
        </w:rPr>
        <w:t>2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/>
        </w:rPr>
        <w:t>3</w:t>
      </w:r>
      <w:r w:rsidR="00B52674"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6</w:t>
      </w:r>
      <w:r w:rsidR="00B52674">
        <w:rPr>
          <w:rFonts w:ascii="微软雅黑" w:eastAsia="微软雅黑" w:hAnsi="微软雅黑" w:hint="eastAsia"/>
        </w:rPr>
        <w:t>表</w:t>
      </w:r>
      <w:r w:rsidR="007A48E8">
        <w:rPr>
          <w:rFonts w:ascii="微软雅黑" w:eastAsia="微软雅黑" w:hAnsi="微软雅黑"/>
        </w:rPr>
        <w:t>f</w:t>
      </w:r>
      <w:r w:rsidR="00B52674">
        <w:rPr>
          <w:rFonts w:ascii="微软雅黑" w:eastAsia="微软雅黑" w:hAnsi="微软雅黑"/>
        </w:rPr>
        <w:t>ood_Belong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A48E8" w:rsidTr="007A48E8">
        <w:tc>
          <w:tcPr>
            <w:tcW w:w="195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</w:tc>
        <w:tc>
          <w:tcPr>
            <w:tcW w:w="657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A48E8" w:rsidTr="007A48E8">
        <w:tc>
          <w:tcPr>
            <w:tcW w:w="195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ood_id</w:t>
            </w:r>
          </w:p>
        </w:tc>
        <w:tc>
          <w:tcPr>
            <w:tcW w:w="657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主码，食品的i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7A48E8" w:rsidTr="007A48E8">
        <w:tc>
          <w:tcPr>
            <w:tcW w:w="195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ategory_id</w:t>
            </w:r>
          </w:p>
        </w:tc>
        <w:tc>
          <w:tcPr>
            <w:tcW w:w="657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主码，食品类别的i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</w:tbl>
    <w:p w:rsidR="00B52674" w:rsidRDefault="00B52674" w:rsidP="00B52674"/>
    <w:p w:rsidR="00B52674" w:rsidRDefault="00027534" w:rsidP="00B52674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 w:hint="eastAsia"/>
        </w:rPr>
        <w:t>2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/>
        </w:rPr>
        <w:t>3</w:t>
      </w:r>
      <w:r w:rsidR="00B52674"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7</w:t>
      </w:r>
      <w:r w:rsidR="00B52674">
        <w:rPr>
          <w:rFonts w:ascii="微软雅黑" w:eastAsia="微软雅黑" w:hAnsi="微软雅黑" w:hint="eastAsia"/>
        </w:rPr>
        <w:t>表</w:t>
      </w:r>
      <w:r w:rsidR="00B52674">
        <w:rPr>
          <w:rFonts w:ascii="微软雅黑" w:eastAsia="微软雅黑" w:hAnsi="微软雅黑"/>
        </w:rPr>
        <w:t>my_order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A48E8" w:rsidTr="007A48E8">
        <w:tc>
          <w:tcPr>
            <w:tcW w:w="195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</w:tc>
        <w:tc>
          <w:tcPr>
            <w:tcW w:w="657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A48E8" w:rsidTr="007A48E8">
        <w:tc>
          <w:tcPr>
            <w:tcW w:w="195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rder_id</w:t>
            </w:r>
          </w:p>
        </w:tc>
        <w:tc>
          <w:tcPr>
            <w:tcW w:w="657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主码，订单的i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7A48E8" w:rsidTr="007A48E8">
        <w:tc>
          <w:tcPr>
            <w:tcW w:w="195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_id</w:t>
            </w:r>
          </w:p>
        </w:tc>
        <w:tc>
          <w:tcPr>
            <w:tcW w:w="657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下单的客户i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7A48E8" w:rsidTr="007A48E8">
        <w:tc>
          <w:tcPr>
            <w:tcW w:w="195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_id</w:t>
            </w:r>
          </w:p>
        </w:tc>
        <w:tc>
          <w:tcPr>
            <w:tcW w:w="657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收货人的i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7A48E8" w:rsidTr="007A48E8">
        <w:tc>
          <w:tcPr>
            <w:tcW w:w="195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rder_date</w:t>
            </w:r>
          </w:p>
        </w:tc>
        <w:tc>
          <w:tcPr>
            <w:tcW w:w="657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下单日期</w:t>
            </w:r>
          </w:p>
        </w:tc>
      </w:tr>
      <w:tr w:rsidR="007A48E8" w:rsidTr="007A48E8">
        <w:tc>
          <w:tcPr>
            <w:tcW w:w="195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rder_state</w:t>
            </w:r>
          </w:p>
        </w:tc>
        <w:tc>
          <w:tcPr>
            <w:tcW w:w="657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订单的状态，限定为“未付款”、“已付款”、“已接单”、“正在配送”、“已完成”、“已取消”</w:t>
            </w:r>
          </w:p>
        </w:tc>
      </w:tr>
      <w:tr w:rsidR="007A48E8" w:rsidTr="007A48E8">
        <w:tc>
          <w:tcPr>
            <w:tcW w:w="195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hip_method</w:t>
            </w:r>
          </w:p>
        </w:tc>
        <w:tc>
          <w:tcPr>
            <w:tcW w:w="657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订单的配送方式，限定为“到店自取”和“商家配送”</w:t>
            </w:r>
          </w:p>
        </w:tc>
      </w:tr>
    </w:tbl>
    <w:p w:rsidR="00B52674" w:rsidRPr="00B52674" w:rsidRDefault="00B52674" w:rsidP="00B52674"/>
    <w:p w:rsidR="00B52674" w:rsidRDefault="00027534" w:rsidP="00B52674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 w:hint="eastAsia"/>
        </w:rPr>
        <w:t>2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/>
        </w:rPr>
        <w:t>3</w:t>
      </w:r>
      <w:r w:rsidR="00B52674"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8</w:t>
      </w:r>
      <w:r w:rsidR="00B52674">
        <w:rPr>
          <w:rFonts w:ascii="微软雅黑" w:eastAsia="微软雅黑" w:hAnsi="微软雅黑" w:hint="eastAsia"/>
        </w:rPr>
        <w:t>表</w:t>
      </w:r>
      <w:r w:rsidR="007A48E8">
        <w:rPr>
          <w:rFonts w:ascii="微软雅黑" w:eastAsia="微软雅黑" w:hAnsi="微软雅黑"/>
        </w:rPr>
        <w:t>l</w:t>
      </w:r>
      <w:r w:rsidR="00B52674">
        <w:rPr>
          <w:rFonts w:ascii="微软雅黑" w:eastAsia="微软雅黑" w:hAnsi="微软雅黑"/>
        </w:rPr>
        <w:t>ineItem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A48E8" w:rsidTr="007A48E8">
        <w:tc>
          <w:tcPr>
            <w:tcW w:w="1951" w:type="dxa"/>
          </w:tcPr>
          <w:p w:rsidR="007A48E8" w:rsidRPr="00AD227A" w:rsidRDefault="007A48E8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</w:tc>
        <w:tc>
          <w:tcPr>
            <w:tcW w:w="6571" w:type="dxa"/>
          </w:tcPr>
          <w:p w:rsidR="007A48E8" w:rsidRPr="00AD227A" w:rsidRDefault="007A48E8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A48E8" w:rsidTr="007A48E8">
        <w:tc>
          <w:tcPr>
            <w:tcW w:w="1951" w:type="dxa"/>
          </w:tcPr>
          <w:p w:rsidR="007A48E8" w:rsidRPr="00AD227A" w:rsidRDefault="007A48E8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rder_id</w:t>
            </w:r>
          </w:p>
        </w:tc>
        <w:tc>
          <w:tcPr>
            <w:tcW w:w="6571" w:type="dxa"/>
          </w:tcPr>
          <w:p w:rsidR="007A48E8" w:rsidRPr="00AD227A" w:rsidRDefault="007A48E8" w:rsidP="007A48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主码，订单的id</w:t>
            </w:r>
          </w:p>
        </w:tc>
      </w:tr>
      <w:tr w:rsidR="007A48E8" w:rsidTr="007A48E8">
        <w:tc>
          <w:tcPr>
            <w:tcW w:w="1951" w:type="dxa"/>
          </w:tcPr>
          <w:p w:rsidR="007A48E8" w:rsidRPr="00AD227A" w:rsidRDefault="007A48E8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ood_id</w:t>
            </w:r>
          </w:p>
        </w:tc>
        <w:tc>
          <w:tcPr>
            <w:tcW w:w="6571" w:type="dxa"/>
          </w:tcPr>
          <w:p w:rsidR="007A48E8" w:rsidRPr="00AD227A" w:rsidRDefault="007A48E8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主码，食品的i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7A48E8" w:rsidTr="007A48E8">
        <w:tc>
          <w:tcPr>
            <w:tcW w:w="1951" w:type="dxa"/>
          </w:tcPr>
          <w:p w:rsidR="007A48E8" w:rsidRPr="00AD227A" w:rsidRDefault="007A48E8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mount</w:t>
            </w:r>
          </w:p>
        </w:tc>
        <w:tc>
          <w:tcPr>
            <w:tcW w:w="6571" w:type="dxa"/>
          </w:tcPr>
          <w:p w:rsidR="007A48E8" w:rsidRPr="00AD227A" w:rsidRDefault="007A48E8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该种食品的数量</w:t>
            </w:r>
          </w:p>
        </w:tc>
      </w:tr>
      <w:tr w:rsidR="007A48E8" w:rsidTr="007A48E8">
        <w:tc>
          <w:tcPr>
            <w:tcW w:w="1951" w:type="dxa"/>
          </w:tcPr>
          <w:p w:rsidR="007A48E8" w:rsidRPr="00AD227A" w:rsidRDefault="007A48E8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otal_price</w:t>
            </w:r>
          </w:p>
        </w:tc>
        <w:tc>
          <w:tcPr>
            <w:tcW w:w="6571" w:type="dxa"/>
          </w:tcPr>
          <w:p w:rsidR="007A48E8" w:rsidRPr="00AD227A" w:rsidRDefault="007A48E8" w:rsidP="004D29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该种食品购买时的总价格</w:t>
            </w:r>
          </w:p>
        </w:tc>
      </w:tr>
    </w:tbl>
    <w:p w:rsidR="004D2973" w:rsidRPr="00B52674" w:rsidRDefault="004D2973" w:rsidP="004D2973"/>
    <w:p w:rsidR="00B52674" w:rsidRDefault="00027534" w:rsidP="00B52674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 w:hint="eastAsia"/>
        </w:rPr>
        <w:t>2</w:t>
      </w:r>
      <w:r w:rsidR="00B52674" w:rsidRPr="00583459">
        <w:rPr>
          <w:rFonts w:ascii="微软雅黑" w:eastAsia="微软雅黑" w:hAnsi="微软雅黑" w:hint="eastAsia"/>
        </w:rPr>
        <w:t>.</w:t>
      </w:r>
      <w:r w:rsidR="00B52674">
        <w:rPr>
          <w:rFonts w:ascii="微软雅黑" w:eastAsia="微软雅黑" w:hAnsi="微软雅黑"/>
        </w:rPr>
        <w:t>3</w:t>
      </w:r>
      <w:r w:rsidR="00B52674"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9</w:t>
      </w:r>
      <w:r w:rsidR="00B52674">
        <w:rPr>
          <w:rFonts w:ascii="微软雅黑" w:eastAsia="微软雅黑" w:hAnsi="微软雅黑" w:hint="eastAsia"/>
        </w:rPr>
        <w:t>表</w:t>
      </w:r>
      <w:r w:rsidR="007A48E8">
        <w:rPr>
          <w:rFonts w:ascii="微软雅黑" w:eastAsia="微软雅黑" w:hAnsi="微软雅黑"/>
        </w:rPr>
        <w:t>s</w:t>
      </w:r>
      <w:r w:rsidR="00B52674">
        <w:rPr>
          <w:rFonts w:ascii="微软雅黑" w:eastAsia="微软雅黑" w:hAnsi="微软雅黑"/>
        </w:rPr>
        <w:t>hoppingcart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A48E8" w:rsidTr="007A48E8">
        <w:tc>
          <w:tcPr>
            <w:tcW w:w="195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</w:tc>
        <w:tc>
          <w:tcPr>
            <w:tcW w:w="657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A48E8" w:rsidTr="007A48E8">
        <w:tc>
          <w:tcPr>
            <w:tcW w:w="195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_id</w:t>
            </w:r>
          </w:p>
        </w:tc>
        <w:tc>
          <w:tcPr>
            <w:tcW w:w="657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主码，客户的i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7A48E8" w:rsidTr="007A48E8">
        <w:tc>
          <w:tcPr>
            <w:tcW w:w="195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ood_id</w:t>
            </w:r>
          </w:p>
        </w:tc>
        <w:tc>
          <w:tcPr>
            <w:tcW w:w="657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主码，食品的i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7A48E8" w:rsidTr="007A48E8">
        <w:tc>
          <w:tcPr>
            <w:tcW w:w="195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mount</w:t>
            </w:r>
          </w:p>
        </w:tc>
        <w:tc>
          <w:tcPr>
            <w:tcW w:w="6571" w:type="dxa"/>
          </w:tcPr>
          <w:p w:rsidR="007A48E8" w:rsidRPr="00AD227A" w:rsidRDefault="007A48E8" w:rsidP="00B52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该种食品的数量</w:t>
            </w:r>
          </w:p>
        </w:tc>
      </w:tr>
    </w:tbl>
    <w:p w:rsidR="00B52674" w:rsidRDefault="00B52674" w:rsidP="004D2973"/>
    <w:p w:rsidR="00FF0D22" w:rsidRDefault="00FF0D22" w:rsidP="00FF0D22">
      <w:pPr>
        <w:pStyle w:val="4"/>
        <w:rPr>
          <w:rFonts w:ascii="微软雅黑" w:eastAsia="微软雅黑" w:hAnsi="微软雅黑"/>
        </w:rPr>
      </w:pPr>
      <w:r w:rsidRPr="00FF0D22">
        <w:rPr>
          <w:rFonts w:ascii="微软雅黑" w:eastAsia="微软雅黑" w:hAnsi="微软雅黑" w:hint="eastAsia"/>
        </w:rPr>
        <w:lastRenderedPageBreak/>
        <w:t>4.2.3.10表c</w:t>
      </w:r>
      <w:r w:rsidRPr="00FF0D22">
        <w:rPr>
          <w:rFonts w:ascii="微软雅黑" w:eastAsia="微软雅黑" w:hAnsi="微软雅黑"/>
        </w:rPr>
        <w:t>omments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F0D22" w:rsidTr="00B13305">
        <w:tc>
          <w:tcPr>
            <w:tcW w:w="1951" w:type="dxa"/>
          </w:tcPr>
          <w:p w:rsidR="00FF0D22" w:rsidRPr="00AD227A" w:rsidRDefault="00FF0D22" w:rsidP="00B1330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</w:tc>
        <w:tc>
          <w:tcPr>
            <w:tcW w:w="6571" w:type="dxa"/>
          </w:tcPr>
          <w:p w:rsidR="00FF0D22" w:rsidRPr="00AD227A" w:rsidRDefault="00FF0D22" w:rsidP="00B1330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0D22" w:rsidTr="00B13305">
        <w:tc>
          <w:tcPr>
            <w:tcW w:w="1951" w:type="dxa"/>
          </w:tcPr>
          <w:p w:rsidR="00FF0D22" w:rsidRPr="00AD227A" w:rsidRDefault="00FF0D22" w:rsidP="00B133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rder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_id</w:t>
            </w:r>
          </w:p>
        </w:tc>
        <w:tc>
          <w:tcPr>
            <w:tcW w:w="6571" w:type="dxa"/>
          </w:tcPr>
          <w:p w:rsidR="00FF0D22" w:rsidRPr="00AD227A" w:rsidRDefault="00FF0D22" w:rsidP="00B1330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主码，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</w:t>
            </w: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的i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FF0D22" w:rsidTr="00B13305">
        <w:tc>
          <w:tcPr>
            <w:tcW w:w="1951" w:type="dxa"/>
          </w:tcPr>
          <w:p w:rsidR="00FF0D22" w:rsidRPr="00AD227A" w:rsidRDefault="00FF0D22" w:rsidP="00B1330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ood_id</w:t>
            </w:r>
          </w:p>
        </w:tc>
        <w:tc>
          <w:tcPr>
            <w:tcW w:w="6571" w:type="dxa"/>
          </w:tcPr>
          <w:p w:rsidR="00FF0D22" w:rsidRPr="00AD227A" w:rsidRDefault="00FF0D22" w:rsidP="00B1330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主码，食品的i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FF0D22" w:rsidTr="00B13305">
        <w:tc>
          <w:tcPr>
            <w:tcW w:w="1951" w:type="dxa"/>
          </w:tcPr>
          <w:p w:rsidR="00FF0D22" w:rsidRPr="00AD227A" w:rsidRDefault="00FF0D22" w:rsidP="00B133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omment</w:t>
            </w:r>
          </w:p>
        </w:tc>
        <w:tc>
          <w:tcPr>
            <w:tcW w:w="6571" w:type="dxa"/>
          </w:tcPr>
          <w:p w:rsidR="00FF0D22" w:rsidRPr="00AD227A" w:rsidRDefault="00DD17F4" w:rsidP="00B1330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顾客对该订单的该食品进行的评论</w:t>
            </w:r>
          </w:p>
        </w:tc>
      </w:tr>
      <w:tr w:rsidR="00FF0D22" w:rsidTr="00B13305">
        <w:tc>
          <w:tcPr>
            <w:tcW w:w="1951" w:type="dxa"/>
          </w:tcPr>
          <w:p w:rsidR="00FF0D22" w:rsidRDefault="00FF0D22" w:rsidP="00B1330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omment_date</w:t>
            </w:r>
          </w:p>
        </w:tc>
        <w:tc>
          <w:tcPr>
            <w:tcW w:w="6571" w:type="dxa"/>
          </w:tcPr>
          <w:p w:rsidR="00FF0D22" w:rsidRPr="00AD227A" w:rsidRDefault="00DD17F4" w:rsidP="00B1330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评论的日期</w:t>
            </w:r>
          </w:p>
        </w:tc>
      </w:tr>
    </w:tbl>
    <w:p w:rsidR="00FF0D22" w:rsidRDefault="00FF0D22" w:rsidP="00FF0D22"/>
    <w:p w:rsidR="00D6314C" w:rsidRDefault="00D6314C" w:rsidP="00D6314C">
      <w:pPr>
        <w:pStyle w:val="4"/>
        <w:rPr>
          <w:rFonts w:ascii="微软雅黑" w:eastAsia="微软雅黑" w:hAnsi="微软雅黑"/>
        </w:rPr>
      </w:pPr>
      <w:r w:rsidRPr="00D6314C">
        <w:rPr>
          <w:rFonts w:ascii="微软雅黑" w:eastAsia="微软雅黑" w:hAnsi="微软雅黑" w:hint="eastAsia"/>
        </w:rPr>
        <w:t>4.2.3.11表c</w:t>
      </w:r>
      <w:r w:rsidRPr="00D6314C">
        <w:rPr>
          <w:rFonts w:ascii="微软雅黑" w:eastAsia="微软雅黑" w:hAnsi="微软雅黑"/>
        </w:rPr>
        <w:t>ollections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D6314C" w:rsidTr="00B13305">
        <w:tc>
          <w:tcPr>
            <w:tcW w:w="1951" w:type="dxa"/>
          </w:tcPr>
          <w:p w:rsidR="00D6314C" w:rsidRPr="00AD227A" w:rsidRDefault="00D6314C" w:rsidP="00B1330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</w:tc>
        <w:tc>
          <w:tcPr>
            <w:tcW w:w="6571" w:type="dxa"/>
          </w:tcPr>
          <w:p w:rsidR="00D6314C" w:rsidRPr="00AD227A" w:rsidRDefault="00D6314C" w:rsidP="00B1330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6314C" w:rsidTr="00B13305">
        <w:tc>
          <w:tcPr>
            <w:tcW w:w="1951" w:type="dxa"/>
          </w:tcPr>
          <w:p w:rsidR="00D6314C" w:rsidRPr="00AD227A" w:rsidRDefault="00D6314C" w:rsidP="00B133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_id</w:t>
            </w:r>
          </w:p>
        </w:tc>
        <w:tc>
          <w:tcPr>
            <w:tcW w:w="6571" w:type="dxa"/>
          </w:tcPr>
          <w:p w:rsidR="00D6314C" w:rsidRPr="00AD227A" w:rsidRDefault="00D6314C" w:rsidP="00B1330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主码，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</w:t>
            </w: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的i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D6314C" w:rsidTr="00B13305">
        <w:tc>
          <w:tcPr>
            <w:tcW w:w="1951" w:type="dxa"/>
          </w:tcPr>
          <w:p w:rsidR="00D6314C" w:rsidRPr="00AD227A" w:rsidRDefault="00D6314C" w:rsidP="00B1330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ood_id</w:t>
            </w:r>
          </w:p>
        </w:tc>
        <w:tc>
          <w:tcPr>
            <w:tcW w:w="6571" w:type="dxa"/>
          </w:tcPr>
          <w:p w:rsidR="00D6314C" w:rsidRPr="00AD227A" w:rsidRDefault="00D6314C" w:rsidP="00B1330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27A">
              <w:rPr>
                <w:rFonts w:ascii="微软雅黑" w:eastAsia="微软雅黑" w:hAnsi="微软雅黑" w:hint="eastAsia"/>
                <w:sz w:val="18"/>
                <w:szCs w:val="18"/>
              </w:rPr>
              <w:t>主码，食品的i</w:t>
            </w:r>
            <w:r w:rsidRPr="00AD227A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</w:tbl>
    <w:p w:rsidR="00D6314C" w:rsidRPr="00D6314C" w:rsidRDefault="00D6314C" w:rsidP="00D6314C">
      <w:pPr>
        <w:rPr>
          <w:rFonts w:hint="eastAsia"/>
        </w:rPr>
      </w:pPr>
    </w:p>
    <w:p w:rsidR="00CC3C3E" w:rsidRDefault="00027534" w:rsidP="00CC3C3E">
      <w:pPr>
        <w:pStyle w:val="2"/>
        <w:rPr>
          <w:rFonts w:ascii="微软雅黑" w:eastAsia="微软雅黑" w:hAnsi="微软雅黑"/>
        </w:rPr>
      </w:pPr>
      <w:bookmarkStart w:id="17" w:name="_Toc12980974"/>
      <w:r>
        <w:rPr>
          <w:rFonts w:ascii="微软雅黑" w:eastAsia="微软雅黑" w:hAnsi="微软雅黑"/>
        </w:rPr>
        <w:t>4</w:t>
      </w:r>
      <w:r w:rsidR="00CC3C3E" w:rsidRPr="00583459">
        <w:rPr>
          <w:rFonts w:ascii="微软雅黑" w:eastAsia="微软雅黑" w:hAnsi="微软雅黑" w:hint="eastAsia"/>
        </w:rPr>
        <w:t>.</w:t>
      </w:r>
      <w:r w:rsidR="00CC3C3E">
        <w:rPr>
          <w:rFonts w:ascii="微软雅黑" w:eastAsia="微软雅黑" w:hAnsi="微软雅黑"/>
        </w:rPr>
        <w:t>3</w:t>
      </w:r>
      <w:r w:rsidR="00622BFE">
        <w:rPr>
          <w:rFonts w:ascii="微软雅黑" w:eastAsia="微软雅黑" w:hAnsi="微软雅黑" w:hint="eastAsia"/>
        </w:rPr>
        <w:t>数据库物理设计</w:t>
      </w:r>
      <w:bookmarkEnd w:id="17"/>
    </w:p>
    <w:p w:rsidR="004D2973" w:rsidRDefault="00027534" w:rsidP="004D2973">
      <w:pPr>
        <w:pStyle w:val="3"/>
        <w:rPr>
          <w:rFonts w:ascii="微软雅黑" w:eastAsia="微软雅黑" w:hAnsi="微软雅黑"/>
        </w:rPr>
      </w:pPr>
      <w:bookmarkStart w:id="18" w:name="_Toc12980975"/>
      <w:r>
        <w:rPr>
          <w:rFonts w:ascii="微软雅黑" w:eastAsia="微软雅黑" w:hAnsi="微软雅黑"/>
        </w:rPr>
        <w:t>4</w:t>
      </w:r>
      <w:r w:rsidR="004D2973">
        <w:rPr>
          <w:rFonts w:ascii="微软雅黑" w:eastAsia="微软雅黑" w:hAnsi="微软雅黑"/>
        </w:rPr>
        <w:t xml:space="preserve">.3.1 </w:t>
      </w:r>
      <w:r w:rsidR="00B52674">
        <w:rPr>
          <w:rFonts w:ascii="微软雅黑" w:eastAsia="微软雅黑" w:hAnsi="微软雅黑" w:hint="eastAsia"/>
        </w:rPr>
        <w:t>建表S</w:t>
      </w:r>
      <w:r w:rsidR="00B52674">
        <w:rPr>
          <w:rFonts w:ascii="微软雅黑" w:eastAsia="微软雅黑" w:hAnsi="微软雅黑"/>
        </w:rPr>
        <w:t>QL</w:t>
      </w:r>
      <w:bookmarkEnd w:id="18"/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DROP TABLE IF EXISTS collections;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DROP TABLE IF EXISTS comments;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DROP TABLE IF EXISTS shipment;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DROP TABLE IF EXISTS lineitem;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DROP TABLE IF EXISTS my_order;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DROP TABLE IF EXISTS food_belong;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DROP TABLE IF EXISTS category;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DROP TABLE IF EXISTS shoppingcart;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DROP TABLE IF EXISTS food;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DROP TABLE IF EXISTS receiver;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DROP TABLE IF EXISTS customer;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DROP TABLE IF EXISTS admin_account;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CREATE TABLE admin_account (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admin_id varchar(100) PRIMARY KEY,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ad_tel varchar(20),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password varchar(100),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issuper TINYINT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 xml:space="preserve">INSERT INTO admin_account(admin_id, ad_tel, password, issuper) </w:t>
      </w:r>
      <w:r w:rsidRPr="00DB0519">
        <w:rPr>
          <w:rFonts w:ascii="微软雅黑" w:eastAsia="微软雅黑" w:hAnsi="微软雅黑"/>
          <w:sz w:val="18"/>
          <w:szCs w:val="18"/>
        </w:rPr>
        <w:lastRenderedPageBreak/>
        <w:t>VALUES('admin','18000000000','123456', 1);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CREATE TABLE customer (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c_id varchar(100) PRIMARY KEY,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c_tel varchar(20),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c_password varchar(100),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email varchar(30)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customer VALUES('abc','18100000000','123456','aaa@163.com');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customer VALUES('abcd','18000000000','123456','bbb@163.com');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CREATE TABLE receiver (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r_id int PRIMARY KEY AUTO_INCREMENT,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c_id varchar(30),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r_name varchar(20),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address varchar(100),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r_tel varchar(20),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isshow TINYINT,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FOREIGN KEY (c_id) REFERENCES customer (c_id)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receiver(c_id,r_name,address,r_tel,isshow) VALUES('abc','张三','西安市碑林区友谊西路127号','18100000000',1);</w:t>
      </w: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receiver(c_id,r_name,address,r_tel,isshow) VALUES('abc','李四','西安市碑林区友谊西路127号','18200000000',1);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receiver(c_id,r_name,address,r_tel,isshow) VALUES('abc','王五','西安市碑林区友谊西路127号','18300000000',1);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CREATE TABLE food (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food_id int PRIMARY KEY AUTO_INCREMENT,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fd_name varchar(40),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fd_subname varchar(40),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fd_image varchar(40),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fd_price numeric(10, 2),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fd_description varchar(10000),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isshow TINYINT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food(fd_name,fd_subname,fd_image,fd_price,fd_description,isshow) VALUES('鲜柠香煎银鳕鱼','头盘开胃菜','1.jpg','120','鳕鱼低脂肪、高蛋白，刺少，是老少皆宜的营养食品。鳕鱼具有高营养、低胆固醇、易于被人体吸收等优点。 鳕鱼鱼脂中含有球蛋白、白蛋白及磷的核蛋白，还含有儿童发育所必需的各种氨基酸，其比值和儿童的需要量非常相近，又容易被人消化吸收，还含有不饱和脂肪酸和</w:t>
      </w:r>
      <w:r w:rsidRPr="00DB0519">
        <w:rPr>
          <w:rFonts w:ascii="微软雅黑" w:eastAsia="微软雅黑" w:hAnsi="微软雅黑" w:hint="eastAsia"/>
          <w:sz w:val="18"/>
          <w:szCs w:val="18"/>
        </w:rPr>
        <w:lastRenderedPageBreak/>
        <w:t>钙、磷、铁、B族维生素等。',1)</w:t>
      </w:r>
      <w:r w:rsidRPr="00DB0519">
        <w:rPr>
          <w:rFonts w:ascii="微软雅黑" w:eastAsia="微软雅黑" w:hAnsi="微软雅黑"/>
          <w:sz w:val="18"/>
          <w:szCs w:val="18"/>
        </w:rPr>
        <w:t>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food(fd_name,fd_subname,fd_image,fd_price,fd_description,isshow) VALUES('四季水果摩卡慕斯','副菜佳肴','2.jpg','198','龙虾一般分两种，一种是大西洋龙虾，以加拿大，美国波士顿最出名，特点是有一对很大的钳子；另一种是太平洋龙虾，从日本一直到我国南海到澳洲都有，它的钳子显然较细。那么出产澳大利亚的龙虾比较肥大有名，就经常叫这种龙虾为澳洲龙虾，应该讲澳大利亚不是唯一的原产地。龙虾一般分两种，一种是大西洋龙虾，以加拿大，美国波士顿最出名，特点是有一对很大的钳子；另一种是太平洋龙虾，从日本一直到我国南海到澳洲都有，它的钳子显然较细。那么出产澳大利亚的龙虾比较肥大有名，就经常叫这种龙虾为澳洲龙虾，应该讲澳大利亚不是唯一的原产地。',1)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food(fd_name,fd_subname,fd_image,fd_price,fd_description,isshow) VALUES('花椰菜生蔬菜沙拉','温婉靓汤','3.jpg','198','龙虾一般分两种，一种是大西洋龙虾，以加拿大，美国波士顿最出名，特点是有一对很大的钳子；另一种是太平洋龙虾，从日本一直到我国南海到澳洲都有，它的钳子显然较细。那么出产澳大利亚的龙虾比较肥大有名，就经常叫这种龙虾为澳洲龙虾，应该讲澳大利亚不是唯一的原产地。龙虾一般分两种，一种是大西洋龙虾，以加拿大，美国波士顿最出名，特点是有一对很大的钳子；另一种是太平洋龙虾，从日本一直到我国南海到澳洲都有，它的钳子显然较细。那么出产澳大利亚的龙虾比较肥大有名，就经常叫这种龙虾为澳洲龙虾，应该讲澳大利亚不是唯一的原产地。',1)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food(fd_name,fd_subname,fd_image,fd_price,fd_description,isshow) VALUES('南非龙虾配澳洲带子','经典西式大餐','4.jpg','208','龙虾一般分两种，一种是大西洋龙虾，以加拿大，美国波士顿最出名，特点是有一对很大的钳子；另一种是太平洋龙虾，从日本一直到我国南海到澳洲都有，它的钳子显然较细。那么出产澳大利亚的龙虾比较肥大有名，就经常叫这种龙虾为澳洲龙虾，应该讲澳大利亚不是唯一的原产地。龙虾一般分两种，一种是大西洋龙虾，以加拿大，美国波士顿最出名，特点是有一对很大的钳子；另一种是太平洋龙虾，从日本一直到我国南海到澳洲都有，它的钳子显然较细。那么出产澳大利亚的龙虾比较肥大有名，就经常叫这种龙虾为澳洲龙虾，应该讲澳大利亚不是唯一的原产地。',1)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food(fd_name,fd_subname,fd_image,fd_price,fd_description,isshow) VALUES('黑椒牛仔骨配黄油西兰花','充饥主菜','5.jpg','168','龙虾一般分两种，一种是大西洋龙虾，以加拿大，美国波士顿最出名，特点是有一对很大的钳子；另一种是太平洋龙虾，从日本一直到我国南海到澳洲都有，它的钳子显然较细。那么出产澳大利亚的龙虾比较肥大有名，就经常叫这种龙虾为澳洲龙虾，应该讲澳大利亚不是唯一的原产地。龙虾一般分两种，一种是大西洋龙虾，以加拿大，美国波士顿最出名，特点是有一对很大的钳子；另一种是太平洋龙虾，从日本一直到我国南海到澳洲都有，它的钳子显然较细。那么出产澳大利亚的龙虾比较肥大有名，就经常叫这种龙虾为澳洲龙虾，应该讲澳大利亚不是唯一的原产地。',1)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food(fd_name,fd_subname,fd_image,fd_price,fd_description,isshow) VALUES('奶豆腐配美味咖喱','甜点','6.jpg','148','龙虾一般分两种，一种是大西洋龙虾，以加拿大，美国波士顿最出名，特点是有一对很大的钳子；另一种是太平洋龙虾，从日本一直到我国南海到澳洲都有，它的钳子显然较细。那么出产澳大利亚的龙虾比较肥大有名，就经常叫这种龙虾为澳洲龙虾，应该讲澳大利亚不是唯一的原产地。龙虾一般分两种，一种是大西洋龙虾，以加拿大，美国波士顿最出名，特点是有一对很大的钳子；另一种是太平洋龙虾，从日本一直到我国南海到澳洲都有，它的钳子显然较细。那么出产澳大利亚的龙虾比较肥大有名，就经常叫这种龙虾为澳洲龙虾，应该讲澳大利亚不是唯一的原产地。',1)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food(fd_name,fd_subname,fd_image,fd_price,fd_description,isshow) VALUES('新西兰羊排配黑椒蘑菇汁','清爽蔬菜','7.jpg','108','龙虾一般分两种，一种是大西洋龙虾，以加拿大，美国波士</w:t>
      </w:r>
      <w:r w:rsidRPr="00DB0519">
        <w:rPr>
          <w:rFonts w:ascii="微软雅黑" w:eastAsia="微软雅黑" w:hAnsi="微软雅黑" w:hint="eastAsia"/>
          <w:sz w:val="18"/>
          <w:szCs w:val="18"/>
        </w:rPr>
        <w:lastRenderedPageBreak/>
        <w:t>顿最出名，特点是有一对很大的钳子；另一种是太平洋龙虾，从日本一直到我国南海到澳洲都有，它的钳子显然较细。那么出产澳大利亚的龙虾比较肥大有名，就经常叫这种龙虾为澳洲龙虾，应该讲澳大利亚不是唯一的原产地。龙虾一般分两种，一种是大西洋龙虾，以加拿大，美国波士顿最出名，特点是有一对很大的钳子；另一种是太平洋龙虾，从日本一直到我国南海到澳洲都有，它的钳子显然较细。那么出产澳大利亚的龙虾比较肥大有名，就经常叫这种龙虾为澳洲龙虾，应该讲澳大利亚不是唯一的原产地。',1)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CREATE TABLE category (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category_id int PRIMARY KEY AUTO_INCREMENT,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category_name varchar(40)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);</w:t>
      </w: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category(category_name) VALUES('主菜');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category(category_name) VALUES('头盘');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category(category_name) VALUES('副菜');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category(category_name) VALUES('靓汤');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category(category_name) VALUES('蔬果');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CREATE TABLE food_belong (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food_id int,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category_id int,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PRIMARY KEY (food_id, category_id),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FOREIGN KEY (food_id) REFERENCES food (food_id),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FOREIGN KEY (category_id) REFERENCES category (category_id)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food_belong(food_id,category_id) VALUES('5','1');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food_belong(food_id,category_id) VALUES('1','2');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food_belong(food_id,category_id) VALUES('2','3');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food_belong(food_id,category_id) VALUES('3','4');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food_belong(food_id,category_id) VALUES('4','1');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food_belong(food_id,category_id) VALUES('6','5');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food_belong(food_id,category_id) VALUES('7','5');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CREATE TABLE my_order (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lastRenderedPageBreak/>
        <w:tab/>
        <w:t>order_id int PRIMARY KEY AUTO_INCREMENT,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c_id varchar(30),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r_id int,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order_date varchar(30),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order_state varchar(10) CHECK (order_state IN (</w:t>
      </w: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ab/>
      </w:r>
      <w:r w:rsidRPr="00DB0519">
        <w:rPr>
          <w:rFonts w:ascii="微软雅黑" w:eastAsia="微软雅黑" w:hAnsi="微软雅黑" w:hint="eastAsia"/>
          <w:sz w:val="18"/>
          <w:szCs w:val="18"/>
        </w:rPr>
        <w:tab/>
        <w:t>'未付款',</w:t>
      </w: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ab/>
      </w:r>
      <w:r w:rsidRPr="00DB0519">
        <w:rPr>
          <w:rFonts w:ascii="微软雅黑" w:eastAsia="微软雅黑" w:hAnsi="微软雅黑" w:hint="eastAsia"/>
          <w:sz w:val="18"/>
          <w:szCs w:val="18"/>
        </w:rPr>
        <w:tab/>
        <w:t xml:space="preserve">'已付款', </w:t>
      </w: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ab/>
      </w:r>
      <w:r w:rsidRPr="00DB0519">
        <w:rPr>
          <w:rFonts w:ascii="微软雅黑" w:eastAsia="微软雅黑" w:hAnsi="微软雅黑" w:hint="eastAsia"/>
          <w:sz w:val="18"/>
          <w:szCs w:val="18"/>
        </w:rPr>
        <w:tab/>
        <w:t xml:space="preserve">'正在配送', </w:t>
      </w: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ab/>
      </w:r>
      <w:r w:rsidRPr="00DB0519">
        <w:rPr>
          <w:rFonts w:ascii="微软雅黑" w:eastAsia="微软雅黑" w:hAnsi="微软雅黑" w:hint="eastAsia"/>
          <w:sz w:val="18"/>
          <w:szCs w:val="18"/>
        </w:rPr>
        <w:tab/>
        <w:t xml:space="preserve">'已接单', </w:t>
      </w: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ab/>
      </w:r>
      <w:r w:rsidRPr="00DB0519">
        <w:rPr>
          <w:rFonts w:ascii="微软雅黑" w:eastAsia="微软雅黑" w:hAnsi="微软雅黑" w:hint="eastAsia"/>
          <w:sz w:val="18"/>
          <w:szCs w:val="18"/>
        </w:rPr>
        <w:tab/>
        <w:t>'待评价',</w:t>
      </w: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ab/>
      </w:r>
      <w:r w:rsidRPr="00DB0519">
        <w:rPr>
          <w:rFonts w:ascii="微软雅黑" w:eastAsia="微软雅黑" w:hAnsi="微软雅黑" w:hint="eastAsia"/>
          <w:sz w:val="18"/>
          <w:szCs w:val="18"/>
        </w:rPr>
        <w:tab/>
        <w:t xml:space="preserve">'已完成', </w:t>
      </w: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ab/>
      </w:r>
      <w:r w:rsidRPr="00DB0519">
        <w:rPr>
          <w:rFonts w:ascii="微软雅黑" w:eastAsia="微软雅黑" w:hAnsi="微软雅黑" w:hint="eastAsia"/>
          <w:sz w:val="18"/>
          <w:szCs w:val="18"/>
        </w:rPr>
        <w:tab/>
        <w:t>'已取消'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)),</w:t>
      </w: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ab/>
        <w:t>ship_method varchar(10) CHECK (ship_method IN ('商家配送', '到店自取')),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FOREIGN KEY (c_id) REFERENCES customer (c_id),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FOREIGN KEY (r_id) REFERENCES receiver (r_id)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my_order(c_id,r_id,order_date,order_state,ship_method) VALUES('abc',1,'2018-11-11 18:00:00','已付款','商家配送');</w:t>
      </w: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my_order(c_id,r_id,order_date,order_state,ship_method) VALUES('abc',2,'2018-11-12 18:00:00','未付款','商家配送');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my_order(c_id,r_id,order_date,order_state,ship_method) VALUES('abc',1,'2018-11-13 18:00:00','已接单','到店自取');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my_order(c_id,r_id,order_date,order_state,ship_method) VALUES('abcd',1,'2018-11-14 18:00:00','已付款','商家配送');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my_order(c_id,r_id,order_date,order_state,ship_method) VALUES('abc',2,'2018-11-15 18:00:00','已取消','商家配送');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CREATE TABLE lineitem (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order_id int,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food_id int,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amount int,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total_price numeric(10,2),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PRIMARY KEY (order_id, food_id),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FOREIGN KEY (order_id) REFERENCES my_order (order_id),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FOREIGN KEY (food_id) REFERENCES food (food_id)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lineitem(order_id,food_id,amount,total_price) VALUES(1,2,2,300);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lastRenderedPageBreak/>
        <w:t>INSERT INTO lineitem(order_id,food_id,amount,total_price) VALUES(1,3,3,600);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lineitem(order_id,food_id,amount,total_price) VALUES(2,1,1,200);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lineitem(order_id,food_id,amount,total_price) VALUES(3,1,4,500);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lineitem(order_id,food_id,amount,total_price) VALUES(3,5,5,700);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lineitem(order_id,food_id,amount,total_price) VALUES(4,4,1,300);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lineitem(order_id,food_id,amount,total_price) VALUES(5,5,3,400);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CREATE TABLE shoppingcart (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c_id varchar(30),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food_id int,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amount int,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PRIMARY KEY (c_id, food_id),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FOREIGN KEY (c_id) REFERENCES customer (c_id),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FOREIGN KEY (food_id) REFERENCES food (food_id)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shoppingcart values('abc',1,2);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shoppingcart values('abc',2,1);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shoppingcart values('abc',3,1);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CREATE TABLE comments (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order_id int,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food_id int,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comment varchar(10000),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comment_date varchar(30),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PRIMARY KEY (order_id, food_id),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FOREIGN KEY (order_id) REFERENCES my_order (order_id),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FOREIGN KEY (food_id) REFERENCES food (food_id)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 w:hint="eastAsia"/>
          <w:sz w:val="18"/>
          <w:szCs w:val="18"/>
        </w:rPr>
      </w:pPr>
      <w:r w:rsidRPr="00DB0519">
        <w:rPr>
          <w:rFonts w:ascii="微软雅黑" w:eastAsia="微软雅黑" w:hAnsi="微软雅黑" w:hint="eastAsia"/>
          <w:sz w:val="18"/>
          <w:szCs w:val="18"/>
        </w:rPr>
        <w:t>INSERT INTO comments(order_id, food_id, comment) values(1,2,'好吃!' 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CREATE TABLE collections (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c_id varchar(30),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food_id int,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PRIMARY KEY (c_id, food_id),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FOREIGN KEY (c_id) REFERENCES customer (c_id),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ab/>
        <w:t>FOREIGN KEY (food_id) REFERENCES food (food_id)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lastRenderedPageBreak/>
        <w:t>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collections values('abc',1);</w:t>
      </w:r>
    </w:p>
    <w:p w:rsidR="00DB0519" w:rsidRPr="00DB0519" w:rsidRDefault="00DB0519" w:rsidP="00DB0519">
      <w:pPr>
        <w:rPr>
          <w:rFonts w:ascii="微软雅黑" w:eastAsia="微软雅黑" w:hAnsi="微软雅黑"/>
          <w:sz w:val="18"/>
          <w:szCs w:val="18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collections values('abc',2);</w:t>
      </w:r>
    </w:p>
    <w:p w:rsidR="00CC3C3E" w:rsidRPr="00CC3C3E" w:rsidRDefault="00DB0519" w:rsidP="00DB0519">
      <w:pPr>
        <w:rPr>
          <w:rFonts w:ascii="微软雅黑" w:eastAsia="微软雅黑" w:hAnsi="微软雅黑"/>
        </w:rPr>
      </w:pPr>
      <w:r w:rsidRPr="00DB0519">
        <w:rPr>
          <w:rFonts w:ascii="微软雅黑" w:eastAsia="微软雅黑" w:hAnsi="微软雅黑"/>
          <w:sz w:val="18"/>
          <w:szCs w:val="18"/>
        </w:rPr>
        <w:t>INSERT INTO collections values('abcd',3);</w:t>
      </w:r>
    </w:p>
    <w:p w:rsidR="00A13AE3" w:rsidRDefault="00601D0E" w:rsidP="00A13AE3">
      <w:pPr>
        <w:pStyle w:val="1"/>
        <w:rPr>
          <w:rFonts w:ascii="微软雅黑" w:eastAsia="微软雅黑" w:hAnsi="微软雅黑"/>
        </w:rPr>
      </w:pPr>
      <w:bookmarkStart w:id="19" w:name="_Toc12980976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需求的可追踪性</w:t>
      </w:r>
      <w:bookmarkEnd w:id="19"/>
    </w:p>
    <w:p w:rsidR="00D2274E" w:rsidRPr="00D2274E" w:rsidRDefault="00D2274E" w:rsidP="00D2274E">
      <w:pPr>
        <w:ind w:firstLine="420"/>
      </w:pPr>
      <w:r w:rsidRPr="00D2274E">
        <w:rPr>
          <w:rFonts w:ascii="微软雅黑" w:eastAsia="微软雅黑" w:hAnsi="微软雅黑" w:hint="eastAsia"/>
        </w:rPr>
        <w:t>本系统需要追踪系统的稳定性，防止出现特殊的意外。</w:t>
      </w:r>
    </w:p>
    <w:p w:rsidR="00A13AE3" w:rsidRDefault="00601D0E" w:rsidP="00A17798">
      <w:pPr>
        <w:pStyle w:val="1"/>
        <w:rPr>
          <w:rFonts w:ascii="微软雅黑" w:eastAsia="微软雅黑" w:hAnsi="微软雅黑"/>
        </w:rPr>
      </w:pPr>
      <w:bookmarkStart w:id="20" w:name="_Toc12980977"/>
      <w:r>
        <w:rPr>
          <w:rFonts w:ascii="微软雅黑" w:eastAsia="微软雅黑" w:hAnsi="微软雅黑"/>
        </w:rPr>
        <w:t>6</w:t>
      </w:r>
      <w:r w:rsidR="00A17798">
        <w:rPr>
          <w:rFonts w:ascii="微软雅黑" w:eastAsia="微软雅黑" w:hAnsi="微软雅黑" w:hint="eastAsia"/>
        </w:rPr>
        <w:t>注释</w:t>
      </w:r>
      <w:bookmarkEnd w:id="20"/>
    </w:p>
    <w:p w:rsidR="00027534" w:rsidRPr="00027534" w:rsidRDefault="00027534" w:rsidP="00027534">
      <w:pPr>
        <w:ind w:firstLine="420"/>
        <w:rPr>
          <w:rFonts w:ascii="微软雅黑" w:eastAsia="微软雅黑" w:hAnsi="微软雅黑"/>
        </w:rPr>
      </w:pPr>
      <w:r w:rsidRPr="00027534">
        <w:rPr>
          <w:rFonts w:ascii="微软雅黑" w:eastAsia="微软雅黑" w:hAnsi="微软雅黑" w:hint="eastAsia"/>
        </w:rPr>
        <w:t>M</w:t>
      </w:r>
      <w:r w:rsidRPr="00027534">
        <w:rPr>
          <w:rFonts w:ascii="微软雅黑" w:eastAsia="微软雅黑" w:hAnsi="微软雅黑"/>
        </w:rPr>
        <w:t>ySQL</w:t>
      </w:r>
      <w:r>
        <w:rPr>
          <w:rFonts w:ascii="微软雅黑" w:eastAsia="微软雅黑" w:hAnsi="微软雅黑" w:hint="eastAsia"/>
        </w:rPr>
        <w:t>：</w:t>
      </w:r>
      <w:r w:rsidRPr="00027534">
        <w:rPr>
          <w:rFonts w:ascii="微软雅黑" w:eastAsia="微软雅黑" w:hAnsi="微软雅黑" w:hint="eastAsia"/>
        </w:rPr>
        <w:t>MySQL是一个关系型数据库管理系统，由瑞典MySQL AB 公司开发，目前属于 Oracle 旗下产品。MySQL 是最流行的关系型数据库管理系统之一，在 WEB 应用方面，MySQL是最好的 RDBMS (Relational Database Management System，关系数据库管理系统) 应用软件。</w:t>
      </w:r>
    </w:p>
    <w:sectPr w:rsidR="00027534" w:rsidRPr="00027534" w:rsidSect="0070664F">
      <w:headerReference w:type="default" r:id="rId10"/>
      <w:footerReference w:type="default" r:id="rId11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6AB" w:rsidRDefault="002646AB" w:rsidP="00693E19">
      <w:r>
        <w:separator/>
      </w:r>
    </w:p>
  </w:endnote>
  <w:endnote w:type="continuationSeparator" w:id="0">
    <w:p w:rsidR="002646AB" w:rsidRDefault="002646AB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5544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7A48E8" w:rsidRPr="002C5069" w:rsidRDefault="007A48E8">
        <w:pPr>
          <w:pStyle w:val="a5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2C5069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2C5069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2C5069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2C5069">
          <w:rPr>
            <w:rFonts w:ascii="Times New Roman" w:hAnsi="Times New Roman" w:cs="Times New Roman"/>
            <w:sz w:val="21"/>
            <w:szCs w:val="21"/>
            <w:lang w:val="zh-CN"/>
          </w:rPr>
          <w:t>2</w:t>
        </w:r>
        <w:r w:rsidRPr="002C5069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:rsidR="007A48E8" w:rsidRDefault="007A48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6AB" w:rsidRDefault="002646AB" w:rsidP="00693E19">
      <w:r>
        <w:separator/>
      </w:r>
    </w:p>
  </w:footnote>
  <w:footnote w:type="continuationSeparator" w:id="0">
    <w:p w:rsidR="002646AB" w:rsidRDefault="002646AB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8E8" w:rsidRDefault="007A48E8" w:rsidP="009C762B">
    <w:pPr>
      <w:pStyle w:val="a3"/>
      <w:jc w:val="both"/>
      <w:rPr>
        <w:sz w:val="22"/>
      </w:rPr>
    </w:pPr>
  </w:p>
  <w:p w:rsidR="007A48E8" w:rsidRPr="00BE663D" w:rsidRDefault="007A48E8" w:rsidP="00BE663D">
    <w:pPr>
      <w:pStyle w:val="a3"/>
      <w:rPr>
        <w:sz w:val="22"/>
      </w:rPr>
    </w:pPr>
    <w:r>
      <w:rPr>
        <w:rFonts w:hint="eastAsia"/>
        <w:sz w:val="22"/>
      </w:rPr>
      <w:t>数据库（顶层）设计说明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0E923A2"/>
    <w:multiLevelType w:val="hybridMultilevel"/>
    <w:tmpl w:val="870EB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34FD1A20"/>
    <w:multiLevelType w:val="hybridMultilevel"/>
    <w:tmpl w:val="A8A2D8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105DE4"/>
    <w:multiLevelType w:val="hybridMultilevel"/>
    <w:tmpl w:val="38E067A4"/>
    <w:lvl w:ilvl="0" w:tplc="BB46072A">
      <w:start w:val="1"/>
      <w:numFmt w:val="decimal"/>
      <w:suff w:val="spac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37A82"/>
    <w:multiLevelType w:val="hybridMultilevel"/>
    <w:tmpl w:val="5CA470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646D0F"/>
    <w:multiLevelType w:val="hybridMultilevel"/>
    <w:tmpl w:val="38E067A4"/>
    <w:lvl w:ilvl="0" w:tplc="BB46072A">
      <w:start w:val="1"/>
      <w:numFmt w:val="decimal"/>
      <w:suff w:val="spac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BC151A"/>
    <w:multiLevelType w:val="hybridMultilevel"/>
    <w:tmpl w:val="44CCB51C"/>
    <w:lvl w:ilvl="0" w:tplc="B4140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10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F1"/>
    <w:rsid w:val="00027534"/>
    <w:rsid w:val="000353F3"/>
    <w:rsid w:val="0004493B"/>
    <w:rsid w:val="00045051"/>
    <w:rsid w:val="0004542E"/>
    <w:rsid w:val="00047BB7"/>
    <w:rsid w:val="00051435"/>
    <w:rsid w:val="00051494"/>
    <w:rsid w:val="00061C1B"/>
    <w:rsid w:val="00064FA8"/>
    <w:rsid w:val="000867AF"/>
    <w:rsid w:val="00093271"/>
    <w:rsid w:val="000A357A"/>
    <w:rsid w:val="000A3F2F"/>
    <w:rsid w:val="000C524F"/>
    <w:rsid w:val="000C6948"/>
    <w:rsid w:val="000E2064"/>
    <w:rsid w:val="000E2895"/>
    <w:rsid w:val="000E3F10"/>
    <w:rsid w:val="00100752"/>
    <w:rsid w:val="0010265E"/>
    <w:rsid w:val="001130AF"/>
    <w:rsid w:val="00121F4B"/>
    <w:rsid w:val="001223F9"/>
    <w:rsid w:val="00122993"/>
    <w:rsid w:val="00126D7B"/>
    <w:rsid w:val="00126F3A"/>
    <w:rsid w:val="0012781A"/>
    <w:rsid w:val="001309EB"/>
    <w:rsid w:val="00132CA9"/>
    <w:rsid w:val="00132E03"/>
    <w:rsid w:val="00156B54"/>
    <w:rsid w:val="001674B0"/>
    <w:rsid w:val="001D0D97"/>
    <w:rsid w:val="001E2BF2"/>
    <w:rsid w:val="001F2C82"/>
    <w:rsid w:val="00204EBD"/>
    <w:rsid w:val="00211691"/>
    <w:rsid w:val="00211D01"/>
    <w:rsid w:val="002258DC"/>
    <w:rsid w:val="00226EE4"/>
    <w:rsid w:val="00234569"/>
    <w:rsid w:val="002357E4"/>
    <w:rsid w:val="00237EB9"/>
    <w:rsid w:val="00240887"/>
    <w:rsid w:val="002551BD"/>
    <w:rsid w:val="002563C4"/>
    <w:rsid w:val="00257360"/>
    <w:rsid w:val="002646AB"/>
    <w:rsid w:val="002669F2"/>
    <w:rsid w:val="0028262A"/>
    <w:rsid w:val="002950BC"/>
    <w:rsid w:val="002969BE"/>
    <w:rsid w:val="002A25E7"/>
    <w:rsid w:val="002A3320"/>
    <w:rsid w:val="002A4FBC"/>
    <w:rsid w:val="002B57FF"/>
    <w:rsid w:val="002B62FC"/>
    <w:rsid w:val="002B6BE5"/>
    <w:rsid w:val="002C1145"/>
    <w:rsid w:val="002C5069"/>
    <w:rsid w:val="002C7389"/>
    <w:rsid w:val="002D1C3F"/>
    <w:rsid w:val="002E66D5"/>
    <w:rsid w:val="00301729"/>
    <w:rsid w:val="003052BF"/>
    <w:rsid w:val="003056BC"/>
    <w:rsid w:val="00314C3B"/>
    <w:rsid w:val="00333FB3"/>
    <w:rsid w:val="003412F5"/>
    <w:rsid w:val="00341319"/>
    <w:rsid w:val="0034149A"/>
    <w:rsid w:val="0034547D"/>
    <w:rsid w:val="00345BCF"/>
    <w:rsid w:val="00345EBF"/>
    <w:rsid w:val="00350884"/>
    <w:rsid w:val="00353098"/>
    <w:rsid w:val="00397116"/>
    <w:rsid w:val="00397EB2"/>
    <w:rsid w:val="003B1894"/>
    <w:rsid w:val="003B6632"/>
    <w:rsid w:val="003D2F45"/>
    <w:rsid w:val="003D70F4"/>
    <w:rsid w:val="003E51E2"/>
    <w:rsid w:val="003F0362"/>
    <w:rsid w:val="003F3106"/>
    <w:rsid w:val="00402702"/>
    <w:rsid w:val="00406BB4"/>
    <w:rsid w:val="00411482"/>
    <w:rsid w:val="00415F6A"/>
    <w:rsid w:val="00434152"/>
    <w:rsid w:val="00450BA4"/>
    <w:rsid w:val="00481BC9"/>
    <w:rsid w:val="00492D13"/>
    <w:rsid w:val="004A4BFE"/>
    <w:rsid w:val="004B069B"/>
    <w:rsid w:val="004B0AF2"/>
    <w:rsid w:val="004B1710"/>
    <w:rsid w:val="004C4E44"/>
    <w:rsid w:val="004D2973"/>
    <w:rsid w:val="004E6B58"/>
    <w:rsid w:val="004F763F"/>
    <w:rsid w:val="00502744"/>
    <w:rsid w:val="005120F8"/>
    <w:rsid w:val="00515B8D"/>
    <w:rsid w:val="00523A50"/>
    <w:rsid w:val="00527562"/>
    <w:rsid w:val="005407EC"/>
    <w:rsid w:val="00546C96"/>
    <w:rsid w:val="00563146"/>
    <w:rsid w:val="00573D81"/>
    <w:rsid w:val="00577134"/>
    <w:rsid w:val="00580E33"/>
    <w:rsid w:val="00583459"/>
    <w:rsid w:val="005856CB"/>
    <w:rsid w:val="005B7A65"/>
    <w:rsid w:val="005C141D"/>
    <w:rsid w:val="005C7980"/>
    <w:rsid w:val="005D0315"/>
    <w:rsid w:val="005D3773"/>
    <w:rsid w:val="005D65BA"/>
    <w:rsid w:val="005E339C"/>
    <w:rsid w:val="005F0A24"/>
    <w:rsid w:val="005F547A"/>
    <w:rsid w:val="005F6D53"/>
    <w:rsid w:val="00601AD2"/>
    <w:rsid w:val="00601D0E"/>
    <w:rsid w:val="00605440"/>
    <w:rsid w:val="0060549E"/>
    <w:rsid w:val="00607674"/>
    <w:rsid w:val="006139EA"/>
    <w:rsid w:val="006152A6"/>
    <w:rsid w:val="00622BFE"/>
    <w:rsid w:val="00626B86"/>
    <w:rsid w:val="00642B0F"/>
    <w:rsid w:val="00643AAA"/>
    <w:rsid w:val="00651D86"/>
    <w:rsid w:val="0065309A"/>
    <w:rsid w:val="006601F2"/>
    <w:rsid w:val="00664B2C"/>
    <w:rsid w:val="00675548"/>
    <w:rsid w:val="00680796"/>
    <w:rsid w:val="00685157"/>
    <w:rsid w:val="00687AD8"/>
    <w:rsid w:val="00693364"/>
    <w:rsid w:val="00693E19"/>
    <w:rsid w:val="006A0C69"/>
    <w:rsid w:val="006A2B6A"/>
    <w:rsid w:val="006A3133"/>
    <w:rsid w:val="006A472C"/>
    <w:rsid w:val="006B0C68"/>
    <w:rsid w:val="006C6F0D"/>
    <w:rsid w:val="006E0F58"/>
    <w:rsid w:val="006E570B"/>
    <w:rsid w:val="006F49C1"/>
    <w:rsid w:val="00700FE3"/>
    <w:rsid w:val="007024B8"/>
    <w:rsid w:val="007033C2"/>
    <w:rsid w:val="00705295"/>
    <w:rsid w:val="00705CA1"/>
    <w:rsid w:val="0070664F"/>
    <w:rsid w:val="00710B4D"/>
    <w:rsid w:val="00731B42"/>
    <w:rsid w:val="00750A43"/>
    <w:rsid w:val="0075430F"/>
    <w:rsid w:val="00762F7D"/>
    <w:rsid w:val="00764B4F"/>
    <w:rsid w:val="007660A6"/>
    <w:rsid w:val="00775C4E"/>
    <w:rsid w:val="00793891"/>
    <w:rsid w:val="007964B4"/>
    <w:rsid w:val="007A0087"/>
    <w:rsid w:val="007A48E8"/>
    <w:rsid w:val="007B1E6E"/>
    <w:rsid w:val="007B3D13"/>
    <w:rsid w:val="007B5DE9"/>
    <w:rsid w:val="007B74A5"/>
    <w:rsid w:val="007C119D"/>
    <w:rsid w:val="007C58F7"/>
    <w:rsid w:val="007D05E4"/>
    <w:rsid w:val="007D7111"/>
    <w:rsid w:val="007E4256"/>
    <w:rsid w:val="007E478F"/>
    <w:rsid w:val="007E609D"/>
    <w:rsid w:val="007F3C15"/>
    <w:rsid w:val="007F5B48"/>
    <w:rsid w:val="00802AE2"/>
    <w:rsid w:val="00802C64"/>
    <w:rsid w:val="008075C6"/>
    <w:rsid w:val="008102C2"/>
    <w:rsid w:val="00811767"/>
    <w:rsid w:val="0081573F"/>
    <w:rsid w:val="00816F28"/>
    <w:rsid w:val="00832E1D"/>
    <w:rsid w:val="00845BC8"/>
    <w:rsid w:val="008554D0"/>
    <w:rsid w:val="00857C77"/>
    <w:rsid w:val="00857DB7"/>
    <w:rsid w:val="00860AED"/>
    <w:rsid w:val="00871F58"/>
    <w:rsid w:val="0089498A"/>
    <w:rsid w:val="008A05F3"/>
    <w:rsid w:val="008B65BA"/>
    <w:rsid w:val="008D0DBF"/>
    <w:rsid w:val="008D3577"/>
    <w:rsid w:val="008D4F9D"/>
    <w:rsid w:val="008D6259"/>
    <w:rsid w:val="008D6EDD"/>
    <w:rsid w:val="008E03AF"/>
    <w:rsid w:val="008E2401"/>
    <w:rsid w:val="008E5C18"/>
    <w:rsid w:val="009035C6"/>
    <w:rsid w:val="00910651"/>
    <w:rsid w:val="00910ED4"/>
    <w:rsid w:val="00912D1B"/>
    <w:rsid w:val="00916AD6"/>
    <w:rsid w:val="00923B3E"/>
    <w:rsid w:val="00925FAE"/>
    <w:rsid w:val="00925FC9"/>
    <w:rsid w:val="00933851"/>
    <w:rsid w:val="00944E3F"/>
    <w:rsid w:val="00956410"/>
    <w:rsid w:val="009569CA"/>
    <w:rsid w:val="00960381"/>
    <w:rsid w:val="00971230"/>
    <w:rsid w:val="00973DDA"/>
    <w:rsid w:val="009819F2"/>
    <w:rsid w:val="00982894"/>
    <w:rsid w:val="009877B0"/>
    <w:rsid w:val="00993F3F"/>
    <w:rsid w:val="00994F39"/>
    <w:rsid w:val="009C0F90"/>
    <w:rsid w:val="009C12C0"/>
    <w:rsid w:val="009C762B"/>
    <w:rsid w:val="009C79EA"/>
    <w:rsid w:val="009D7E59"/>
    <w:rsid w:val="009E56B9"/>
    <w:rsid w:val="009F7352"/>
    <w:rsid w:val="00A13306"/>
    <w:rsid w:val="00A13AE3"/>
    <w:rsid w:val="00A14C77"/>
    <w:rsid w:val="00A17798"/>
    <w:rsid w:val="00A20D0F"/>
    <w:rsid w:val="00A21B06"/>
    <w:rsid w:val="00A224FA"/>
    <w:rsid w:val="00A22E63"/>
    <w:rsid w:val="00A26035"/>
    <w:rsid w:val="00A2649F"/>
    <w:rsid w:val="00A4111A"/>
    <w:rsid w:val="00A5176E"/>
    <w:rsid w:val="00A67736"/>
    <w:rsid w:val="00A868B5"/>
    <w:rsid w:val="00A912A2"/>
    <w:rsid w:val="00A92D25"/>
    <w:rsid w:val="00A972ED"/>
    <w:rsid w:val="00AA3872"/>
    <w:rsid w:val="00AA4524"/>
    <w:rsid w:val="00AA6D58"/>
    <w:rsid w:val="00AB2B64"/>
    <w:rsid w:val="00AC3DE6"/>
    <w:rsid w:val="00AD227A"/>
    <w:rsid w:val="00B10AF2"/>
    <w:rsid w:val="00B23F7C"/>
    <w:rsid w:val="00B26B3A"/>
    <w:rsid w:val="00B27B11"/>
    <w:rsid w:val="00B344F9"/>
    <w:rsid w:val="00B34DCB"/>
    <w:rsid w:val="00B37E86"/>
    <w:rsid w:val="00B51976"/>
    <w:rsid w:val="00B52674"/>
    <w:rsid w:val="00B60FFC"/>
    <w:rsid w:val="00B8757E"/>
    <w:rsid w:val="00B9784F"/>
    <w:rsid w:val="00BA3B8F"/>
    <w:rsid w:val="00BB7A94"/>
    <w:rsid w:val="00BB7FD2"/>
    <w:rsid w:val="00BC365C"/>
    <w:rsid w:val="00BD5B2B"/>
    <w:rsid w:val="00BE2917"/>
    <w:rsid w:val="00BE62A4"/>
    <w:rsid w:val="00BE663D"/>
    <w:rsid w:val="00BF14E1"/>
    <w:rsid w:val="00BF62F1"/>
    <w:rsid w:val="00C02ED9"/>
    <w:rsid w:val="00C06922"/>
    <w:rsid w:val="00C15905"/>
    <w:rsid w:val="00C31F13"/>
    <w:rsid w:val="00C40CE2"/>
    <w:rsid w:val="00C472B0"/>
    <w:rsid w:val="00C47ED9"/>
    <w:rsid w:val="00C52CC0"/>
    <w:rsid w:val="00C5551E"/>
    <w:rsid w:val="00C607AE"/>
    <w:rsid w:val="00C63DBD"/>
    <w:rsid w:val="00C66EEE"/>
    <w:rsid w:val="00C67872"/>
    <w:rsid w:val="00C74CE4"/>
    <w:rsid w:val="00C81502"/>
    <w:rsid w:val="00C92ABA"/>
    <w:rsid w:val="00CC3C3E"/>
    <w:rsid w:val="00CD281D"/>
    <w:rsid w:val="00CE0B43"/>
    <w:rsid w:val="00CE312D"/>
    <w:rsid w:val="00CF121C"/>
    <w:rsid w:val="00CF17B1"/>
    <w:rsid w:val="00CF2AF8"/>
    <w:rsid w:val="00CF54E5"/>
    <w:rsid w:val="00CF7978"/>
    <w:rsid w:val="00D045D6"/>
    <w:rsid w:val="00D13A1F"/>
    <w:rsid w:val="00D15310"/>
    <w:rsid w:val="00D2274E"/>
    <w:rsid w:val="00D338FA"/>
    <w:rsid w:val="00D40238"/>
    <w:rsid w:val="00D41D95"/>
    <w:rsid w:val="00D46634"/>
    <w:rsid w:val="00D536FA"/>
    <w:rsid w:val="00D5400D"/>
    <w:rsid w:val="00D54FE7"/>
    <w:rsid w:val="00D6178E"/>
    <w:rsid w:val="00D61937"/>
    <w:rsid w:val="00D6314C"/>
    <w:rsid w:val="00D71BC4"/>
    <w:rsid w:val="00D91001"/>
    <w:rsid w:val="00D940DB"/>
    <w:rsid w:val="00DA1934"/>
    <w:rsid w:val="00DA292D"/>
    <w:rsid w:val="00DB0519"/>
    <w:rsid w:val="00DB55C8"/>
    <w:rsid w:val="00DC0EDD"/>
    <w:rsid w:val="00DC72C0"/>
    <w:rsid w:val="00DD17F4"/>
    <w:rsid w:val="00DD1BBB"/>
    <w:rsid w:val="00DD2DA7"/>
    <w:rsid w:val="00DD581D"/>
    <w:rsid w:val="00DF36BD"/>
    <w:rsid w:val="00E21831"/>
    <w:rsid w:val="00E46853"/>
    <w:rsid w:val="00E578D3"/>
    <w:rsid w:val="00E6451C"/>
    <w:rsid w:val="00E719A8"/>
    <w:rsid w:val="00E848F2"/>
    <w:rsid w:val="00E86069"/>
    <w:rsid w:val="00E937F4"/>
    <w:rsid w:val="00EA68D1"/>
    <w:rsid w:val="00EB1BFE"/>
    <w:rsid w:val="00EB7318"/>
    <w:rsid w:val="00EB7409"/>
    <w:rsid w:val="00EE064F"/>
    <w:rsid w:val="00EF580E"/>
    <w:rsid w:val="00F00863"/>
    <w:rsid w:val="00F011B5"/>
    <w:rsid w:val="00F029CD"/>
    <w:rsid w:val="00F04753"/>
    <w:rsid w:val="00F10F67"/>
    <w:rsid w:val="00F12FC6"/>
    <w:rsid w:val="00F2082A"/>
    <w:rsid w:val="00F30E85"/>
    <w:rsid w:val="00F33BB6"/>
    <w:rsid w:val="00F34760"/>
    <w:rsid w:val="00F34997"/>
    <w:rsid w:val="00F47492"/>
    <w:rsid w:val="00F55A18"/>
    <w:rsid w:val="00F82D52"/>
    <w:rsid w:val="00FA0AE1"/>
    <w:rsid w:val="00FA0B6F"/>
    <w:rsid w:val="00FA75C0"/>
    <w:rsid w:val="00FA761C"/>
    <w:rsid w:val="00FC51C9"/>
    <w:rsid w:val="00FC7972"/>
    <w:rsid w:val="00FD5ED4"/>
    <w:rsid w:val="00FE449D"/>
    <w:rsid w:val="00FF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A4939"/>
  <w15:docId w15:val="{E4F155F2-ACE5-48F8-A1C5-912859D9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6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BE663D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226EE4"/>
    <w:rPr>
      <w:color w:val="800080" w:themeColor="followedHyperlink"/>
      <w:u w:val="single"/>
    </w:rPr>
  </w:style>
  <w:style w:type="character" w:customStyle="1" w:styleId="apple-style-span">
    <w:name w:val="apple-style-span"/>
    <w:basedOn w:val="a0"/>
    <w:rsid w:val="008D6259"/>
  </w:style>
  <w:style w:type="table" w:styleId="af1">
    <w:name w:val="Table Grid"/>
    <w:basedOn w:val="a1"/>
    <w:uiPriority w:val="59"/>
    <w:rsid w:val="00982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2563C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91B29AE5E44979A0F6855355198C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61AB11-ABEB-45E4-B820-FE7D58E853C3}"/>
      </w:docPartPr>
      <w:docPartBody>
        <w:p w:rsidR="00436539" w:rsidRDefault="00FD7E1B">
          <w:pPr>
            <w:pStyle w:val="5391B29AE5E44979A0F6855355198C2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E1B"/>
    <w:rsid w:val="00067905"/>
    <w:rsid w:val="00133DD2"/>
    <w:rsid w:val="00164EA3"/>
    <w:rsid w:val="00436539"/>
    <w:rsid w:val="004F45B8"/>
    <w:rsid w:val="00514D33"/>
    <w:rsid w:val="00542B38"/>
    <w:rsid w:val="00602501"/>
    <w:rsid w:val="00635865"/>
    <w:rsid w:val="0068617F"/>
    <w:rsid w:val="006B176B"/>
    <w:rsid w:val="007A5963"/>
    <w:rsid w:val="00924558"/>
    <w:rsid w:val="00A53FC0"/>
    <w:rsid w:val="00A97266"/>
    <w:rsid w:val="00B21F9C"/>
    <w:rsid w:val="00B75B8F"/>
    <w:rsid w:val="00BC4A95"/>
    <w:rsid w:val="00CA279B"/>
    <w:rsid w:val="00D91861"/>
    <w:rsid w:val="00E66D1C"/>
    <w:rsid w:val="00E76FCC"/>
    <w:rsid w:val="00EA5721"/>
    <w:rsid w:val="00EB37D5"/>
    <w:rsid w:val="00FA3B98"/>
    <w:rsid w:val="00FD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CFE7ACFD0874D6A844B08D21F8EF0EE">
    <w:name w:val="ECFE7ACFD0874D6A844B08D21F8EF0EE"/>
    <w:pPr>
      <w:widowControl w:val="0"/>
      <w:jc w:val="both"/>
    </w:pPr>
  </w:style>
  <w:style w:type="paragraph" w:customStyle="1" w:styleId="5391B29AE5E44979A0F6855355198C2C">
    <w:name w:val="5391B29AE5E44979A0F6855355198C2C"/>
    <w:pPr>
      <w:widowControl w:val="0"/>
      <w:jc w:val="both"/>
    </w:pPr>
  </w:style>
  <w:style w:type="paragraph" w:customStyle="1" w:styleId="A6BBB52433A149FDBEF694DFB244A751">
    <w:name w:val="A6BBB52433A149FDBEF694DFB244A751"/>
    <w:pPr>
      <w:widowControl w:val="0"/>
      <w:jc w:val="both"/>
    </w:pPr>
  </w:style>
  <w:style w:type="paragraph" w:customStyle="1" w:styleId="681C3AF798584AE09333B2568499DD99">
    <w:name w:val="681C3AF798584AE09333B2568499DD99"/>
    <w:pPr>
      <w:widowControl w:val="0"/>
      <w:jc w:val="both"/>
    </w:pPr>
  </w:style>
  <w:style w:type="paragraph" w:customStyle="1" w:styleId="E5B67C6F60324297A640436204F31658">
    <w:name w:val="E5B67C6F60324297A640436204F31658"/>
    <w:pPr>
      <w:widowControl w:val="0"/>
      <w:jc w:val="both"/>
    </w:pPr>
  </w:style>
  <w:style w:type="paragraph" w:customStyle="1" w:styleId="930A6216F0DC4A7BAAB7E43F156D6E6E">
    <w:name w:val="930A6216F0DC4A7BAAB7E43F156D6E6E"/>
    <w:rsid w:val="0063586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5C186-3579-4AE4-84C7-D01CF523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0</TotalTime>
  <Pages>16</Pages>
  <Words>1893</Words>
  <Characters>10793</Characters>
  <Application>Microsoft Office Word</Application>
  <DocSecurity>0</DocSecurity>
  <Lines>89</Lines>
  <Paragraphs>25</Paragraphs>
  <ScaleCrop>false</ScaleCrop>
  <Company>西安同路信息科技有限公司</Company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李豫承</dc:creator>
  <cp:lastModifiedBy>求败 独孤</cp:lastModifiedBy>
  <cp:revision>247</cp:revision>
  <dcterms:created xsi:type="dcterms:W3CDTF">2011-08-16T06:42:00Z</dcterms:created>
  <dcterms:modified xsi:type="dcterms:W3CDTF">2019-07-02T09:29:00Z</dcterms:modified>
</cp:coreProperties>
</file>